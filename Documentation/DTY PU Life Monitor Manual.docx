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0"/>
        <w:gridCol w:w="540"/>
      </w:tblGrid>
      <w:tr w:rsidR="00FA40AA" w:rsidRPr="004F2BF7" w:rsidTr="00F60B79">
        <w:trPr>
          <w:trHeight w:hRule="exact" w:val="660"/>
        </w:trPr>
        <w:tc>
          <w:tcPr>
            <w:tcW w:w="1980" w:type="dxa"/>
            <w:tcBorders>
              <w:right w:val="nil"/>
            </w:tcBorders>
          </w:tcPr>
          <w:p w:rsidR="00FA40AA" w:rsidRPr="004F2BF7" w:rsidRDefault="00FA40AA" w:rsidP="00F60B79">
            <w:pPr>
              <w:pStyle w:val="BoxText"/>
              <w:rPr>
                <w:rFonts w:ascii="Segoe UI" w:hAnsi="Segoe UI" w:cs="Segoe UI"/>
              </w:rPr>
            </w:pPr>
            <w:r w:rsidRPr="004F2BF7">
              <w:rPr>
                <w:rFonts w:ascii="Segoe UI" w:hAnsi="Segoe UI" w:cs="Segoe UI"/>
              </w:rPr>
              <w:t>revision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auto" w:fill="auto"/>
          </w:tcPr>
          <w:p w:rsidR="00FA40AA" w:rsidRPr="004F2BF7" w:rsidRDefault="00C41B12" w:rsidP="00F60B79">
            <w:pPr>
              <w:pStyle w:val="BoxID"/>
              <w:rPr>
                <w:rFonts w:ascii="Segoe UI" w:eastAsia="PMingLiU" w:hAnsi="Segoe UI" w:cs="Segoe UI"/>
              </w:rPr>
            </w:pPr>
            <w:r w:rsidRPr="004F2BF7">
              <w:rPr>
                <w:rFonts w:ascii="Segoe UI" w:hAnsi="Segoe UI" w:cs="Segoe UI"/>
              </w:rPr>
              <w:fldChar w:fldCharType="begin"/>
            </w:r>
            <w:r w:rsidR="00FA40AA" w:rsidRPr="004F2BF7">
              <w:rPr>
                <w:rFonts w:ascii="Segoe UI" w:hAnsi="Segoe UI" w:cs="Segoe UI"/>
              </w:rPr>
              <w:instrText xml:space="preserve"> ASK Revision_ID "Enter the revision ID. To avoid confusion with release or version numbers, use capital letters (e.g., A, B, or C)."\d "A" \* MERGEFORMAT </w:instrText>
            </w:r>
            <w:r w:rsidRPr="004F2BF7">
              <w:rPr>
                <w:rFonts w:ascii="Segoe UI" w:hAnsi="Segoe UI" w:cs="Segoe UI"/>
              </w:rPr>
              <w:fldChar w:fldCharType="separate"/>
            </w:r>
            <w:bookmarkStart w:id="0" w:name="Revision_ID"/>
            <w:r w:rsidR="00FA40AA" w:rsidRPr="004F2BF7">
              <w:rPr>
                <w:rFonts w:ascii="Segoe UI" w:hAnsi="Segoe UI" w:cs="Segoe UI"/>
              </w:rPr>
              <w:t>B</w:t>
            </w:r>
            <w:bookmarkEnd w:id="0"/>
            <w:r w:rsidRPr="004F2BF7">
              <w:rPr>
                <w:rFonts w:ascii="Segoe UI" w:hAnsi="Segoe UI" w:cs="Segoe UI"/>
              </w:rPr>
              <w:fldChar w:fldCharType="end"/>
            </w:r>
            <w:r w:rsidR="00FA40AA" w:rsidRPr="004F2BF7">
              <w:rPr>
                <w:rFonts w:ascii="Segoe UI" w:hAnsi="Segoe UI" w:cs="Segoe UI"/>
              </w:rPr>
              <w:t>1.</w:t>
            </w:r>
            <w:r w:rsidR="00FA40AA" w:rsidRPr="004F2BF7">
              <w:rPr>
                <w:rFonts w:ascii="Segoe UI" w:eastAsia="PMingLiU" w:hAnsi="Segoe UI" w:cs="Segoe UI"/>
              </w:rPr>
              <w:t>0</w:t>
            </w:r>
          </w:p>
        </w:tc>
      </w:tr>
    </w:tbl>
    <w:p w:rsidR="00FA40AA" w:rsidRPr="004F2BF7" w:rsidRDefault="00C41B12" w:rsidP="00FA40AA">
      <w:pPr>
        <w:pStyle w:val="ProductName"/>
        <w:rPr>
          <w:rFonts w:ascii="Segoe UI" w:hAnsi="Segoe UI" w:cs="Segoe UI"/>
        </w:rPr>
      </w:pPr>
      <w:r w:rsidRPr="00C41B12">
        <w:rPr>
          <w:rFonts w:ascii="Segoe UI" w:hAnsi="Segoe UI" w:cs="Segoe UI"/>
          <w:i/>
        </w:rPr>
        <w:pict>
          <v:line id="_x0000_s1027" style="position:absolute;left:0;text-align:left;z-index:251660288;mso-position-horizontal-relative:text;mso-position-vertical-relative:text" from="111.6pt,15.85pt" to="111.6pt,595.45pt" o:allowincell="f" strokeweight=".25pt">
            <v:stroke endarrowwidth="narrow"/>
          </v:line>
        </w:pict>
      </w:r>
    </w:p>
    <w:p w:rsidR="00FA40AA" w:rsidRPr="004F2BF7" w:rsidRDefault="00FA40AA" w:rsidP="00FA40AA">
      <w:pPr>
        <w:pStyle w:val="DocumentType"/>
        <w:spacing w:after="240"/>
        <w:ind w:left="2517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DTY PU Life Monitor </w:t>
      </w:r>
      <w:r w:rsidRPr="004F2BF7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Filament</w:t>
      </w:r>
      <w:r w:rsidRPr="004F2BF7">
        <w:rPr>
          <w:rFonts w:ascii="Segoe UI" w:hAnsi="Segoe UI" w:cs="Segoe UI"/>
        </w:rPr>
        <w:t>)</w:t>
      </w:r>
    </w:p>
    <w:p w:rsidR="00FA40AA" w:rsidRPr="004F2BF7" w:rsidRDefault="00FA40AA" w:rsidP="00FA40AA">
      <w:pPr>
        <w:pStyle w:val="DocumentType"/>
        <w:spacing w:after="240"/>
        <w:ind w:left="2517"/>
        <w:rPr>
          <w:rFonts w:ascii="Segoe UI" w:hAnsi="Segoe UI" w:cs="Segoe UI"/>
        </w:rPr>
      </w:pPr>
      <w:r w:rsidRPr="004F2BF7">
        <w:rPr>
          <w:rFonts w:ascii="Segoe UI" w:hAnsi="Segoe UI" w:cs="Segoe UI"/>
        </w:rPr>
        <w:t xml:space="preserve">User’s Manual </w:t>
      </w:r>
    </w:p>
    <w:p w:rsidR="00FA40AA" w:rsidRPr="004F2BF7" w:rsidRDefault="00FA40AA" w:rsidP="00FA40AA">
      <w:pPr>
        <w:pStyle w:val="TitlePgText"/>
        <w:rPr>
          <w:rFonts w:ascii="Segoe UI" w:hAnsi="Segoe UI" w:cs="Segoe UI"/>
        </w:rPr>
      </w:pPr>
    </w:p>
    <w:p w:rsidR="00FA40AA" w:rsidRPr="004F2BF7" w:rsidRDefault="00FA40AA" w:rsidP="00FA40AA">
      <w:pPr>
        <w:pStyle w:val="TitlePgText"/>
        <w:rPr>
          <w:rFonts w:ascii="Segoe UI" w:hAnsi="Segoe UI" w:cs="Segoe UI"/>
          <w:b/>
        </w:rPr>
      </w:pPr>
      <w:r w:rsidRPr="004F2BF7">
        <w:rPr>
          <w:rFonts w:ascii="Segoe UI" w:hAnsi="Segoe UI" w:cs="Segoe UI"/>
          <w:b/>
        </w:rPr>
        <w:t>Prepared By</w:t>
      </w:r>
    </w:p>
    <w:p w:rsidR="00FA40AA" w:rsidRPr="004F2BF7" w:rsidRDefault="00FA40AA" w:rsidP="00FA40AA">
      <w:pPr>
        <w:pStyle w:val="TitlePgText"/>
        <w:rPr>
          <w:rFonts w:ascii="Segoe UI" w:hAnsi="Segoe UI" w:cs="Segoe UI"/>
        </w:rPr>
      </w:pPr>
      <w:r w:rsidRPr="004F2BF7">
        <w:rPr>
          <w:rFonts w:ascii="Segoe UI" w:eastAsia="PMingLiU" w:hAnsi="Segoe UI" w:cs="Segoe UI"/>
        </w:rPr>
        <w:tab/>
        <w:t xml:space="preserve">NANYA PLASTICS </w:t>
      </w:r>
      <w:r w:rsidRPr="004F2BF7">
        <w:rPr>
          <w:rFonts w:ascii="Segoe UI" w:hAnsi="Segoe UI" w:cs="Segoe UI"/>
        </w:rPr>
        <w:t>CORP., AMERICA</w:t>
      </w:r>
    </w:p>
    <w:p w:rsidR="00FA40AA" w:rsidRPr="004F2BF7" w:rsidRDefault="00FA40AA" w:rsidP="00FA40AA">
      <w:pPr>
        <w:pStyle w:val="TitlePgText"/>
        <w:rPr>
          <w:rFonts w:ascii="Segoe UI" w:hAnsi="Segoe UI" w:cs="Segoe UI"/>
        </w:rPr>
      </w:pPr>
      <w:r w:rsidRPr="004F2BF7">
        <w:rPr>
          <w:rFonts w:ascii="Segoe UI" w:eastAsia="PMingLiU" w:hAnsi="Segoe UI" w:cs="Segoe UI"/>
        </w:rPr>
        <w:tab/>
        <w:t>LAKE CITY</w:t>
      </w:r>
      <w:r w:rsidRPr="004F2BF7">
        <w:rPr>
          <w:rFonts w:ascii="Segoe UI" w:hAnsi="Segoe UI" w:cs="Segoe UI"/>
        </w:rPr>
        <w:t xml:space="preserve">, </w:t>
      </w:r>
      <w:r w:rsidRPr="004F2BF7">
        <w:rPr>
          <w:rFonts w:ascii="Segoe UI" w:eastAsia="PMingLiU" w:hAnsi="Segoe UI" w:cs="Segoe UI"/>
        </w:rPr>
        <w:t>SC 29560</w:t>
      </w:r>
    </w:p>
    <w:p w:rsidR="00FA40AA" w:rsidRPr="004F2BF7" w:rsidRDefault="00FA40AA" w:rsidP="00FA40AA">
      <w:pPr>
        <w:pStyle w:val="TitlePgText"/>
        <w:rPr>
          <w:rFonts w:ascii="Segoe UI" w:hAnsi="Segoe UI" w:cs="Segoe UI"/>
        </w:rPr>
      </w:pPr>
      <w:r w:rsidRPr="004F2BF7">
        <w:rPr>
          <w:rFonts w:ascii="Segoe UI" w:hAnsi="Segoe UI" w:cs="Segoe UI"/>
        </w:rPr>
        <w:tab/>
        <w:t>USA</w:t>
      </w:r>
    </w:p>
    <w:p w:rsidR="00FA40AA" w:rsidRPr="004F2BF7" w:rsidRDefault="00FA40AA" w:rsidP="00FA40AA">
      <w:pPr>
        <w:pStyle w:val="TitlePgText"/>
        <w:rPr>
          <w:rFonts w:ascii="Segoe UI" w:hAnsi="Segoe UI" w:cs="Segoe UI"/>
        </w:rPr>
      </w:pPr>
    </w:p>
    <w:p w:rsidR="00FA40AA" w:rsidRPr="004F2BF7" w:rsidRDefault="00FA40AA" w:rsidP="00FA40AA">
      <w:pPr>
        <w:pStyle w:val="TitlePgText"/>
        <w:rPr>
          <w:rFonts w:ascii="Segoe UI" w:eastAsia="PMingLiU" w:hAnsi="Segoe UI" w:cs="Segoe UI"/>
          <w:b/>
        </w:rPr>
      </w:pPr>
      <w:r w:rsidRPr="004F2BF7">
        <w:rPr>
          <w:rFonts w:ascii="Segoe UI" w:eastAsia="PMingLiU" w:hAnsi="Segoe UI" w:cs="Segoe UI"/>
          <w:b/>
        </w:rPr>
        <w:t xml:space="preserve">Programmer </w:t>
      </w:r>
    </w:p>
    <w:p w:rsidR="00FA40AA" w:rsidRPr="004F2BF7" w:rsidRDefault="00FA40AA" w:rsidP="00FA40AA">
      <w:pPr>
        <w:pStyle w:val="TitlePgText"/>
        <w:tabs>
          <w:tab w:val="clear" w:pos="3240"/>
          <w:tab w:val="left" w:pos="3040"/>
        </w:tabs>
        <w:rPr>
          <w:rFonts w:ascii="Segoe UI" w:eastAsia="PMingLiU" w:hAnsi="Segoe UI" w:cs="Segoe UI"/>
          <w:b/>
        </w:rPr>
      </w:pPr>
      <w:r w:rsidRPr="004F2BF7">
        <w:rPr>
          <w:rFonts w:ascii="Segoe UI" w:hAnsi="Segoe UI" w:cs="Segoe UI"/>
        </w:rPr>
        <w:tab/>
      </w:r>
      <w:r w:rsidRPr="004F2BF7">
        <w:rPr>
          <w:rFonts w:ascii="Segoe UI" w:hAnsi="Segoe UI" w:cs="Segoe UI"/>
        </w:rPr>
        <w:tab/>
        <w:t>Chiu Loung Huang</w:t>
      </w:r>
    </w:p>
    <w:p w:rsidR="00FA40AA" w:rsidRPr="004F2BF7" w:rsidRDefault="00FA40AA" w:rsidP="00FA40AA">
      <w:pPr>
        <w:pStyle w:val="TitlePgText"/>
        <w:rPr>
          <w:rFonts w:ascii="Segoe UI" w:hAnsi="Segoe UI" w:cs="Segoe UI"/>
          <w:b/>
        </w:rPr>
      </w:pPr>
      <w:r w:rsidRPr="004F2BF7">
        <w:rPr>
          <w:rFonts w:ascii="Segoe UI" w:hAnsi="Segoe UI" w:cs="Segoe UI"/>
          <w:b/>
        </w:rPr>
        <w:t>Date</w:t>
      </w:r>
    </w:p>
    <w:p w:rsidR="00FA40AA" w:rsidRPr="004F2BF7" w:rsidRDefault="00FA40AA" w:rsidP="00FA40AA">
      <w:pPr>
        <w:pStyle w:val="TitlePgText"/>
        <w:tabs>
          <w:tab w:val="clear" w:pos="3240"/>
          <w:tab w:val="left" w:pos="3040"/>
        </w:tabs>
        <w:rPr>
          <w:rFonts w:ascii="Segoe UI" w:eastAsia="PMingLiU" w:hAnsi="Segoe UI" w:cs="Segoe UI"/>
          <w:b/>
        </w:rPr>
      </w:pPr>
      <w:r w:rsidRPr="004F2BF7">
        <w:rPr>
          <w:rFonts w:ascii="Segoe UI" w:hAnsi="Segoe UI" w:cs="Segoe UI"/>
        </w:rPr>
        <w:tab/>
      </w:r>
      <w:r w:rsidRPr="004F2BF7">
        <w:rPr>
          <w:rFonts w:ascii="Segoe UI" w:hAnsi="Segoe UI" w:cs="Segoe UI"/>
        </w:rPr>
        <w:tab/>
      </w:r>
      <w:r w:rsidR="00C41B12" w:rsidRPr="004F2BF7">
        <w:rPr>
          <w:rFonts w:ascii="Segoe UI" w:hAnsi="Segoe UI" w:cs="Segoe UI"/>
          <w:snapToGrid w:val="0"/>
        </w:rPr>
        <w:fldChar w:fldCharType="begin"/>
      </w:r>
      <w:r w:rsidRPr="004F2BF7">
        <w:rPr>
          <w:rFonts w:ascii="Segoe UI" w:hAnsi="Segoe UI" w:cs="Segoe UI"/>
          <w:snapToGrid w:val="0"/>
        </w:rPr>
        <w:instrText xml:space="preserve"> DATE </w:instrText>
      </w:r>
      <w:r w:rsidR="00C41B12" w:rsidRPr="004F2BF7">
        <w:rPr>
          <w:rFonts w:ascii="Segoe UI" w:hAnsi="Segoe UI" w:cs="Segoe UI"/>
          <w:snapToGrid w:val="0"/>
        </w:rPr>
        <w:fldChar w:fldCharType="separate"/>
      </w:r>
      <w:r w:rsidR="004B2DAD">
        <w:rPr>
          <w:rFonts w:ascii="Segoe UI" w:hAnsi="Segoe UI" w:cs="Segoe UI"/>
          <w:snapToGrid w:val="0"/>
        </w:rPr>
        <w:t>10/12/2021</w:t>
      </w:r>
      <w:r w:rsidR="00C41B12" w:rsidRPr="004F2BF7">
        <w:rPr>
          <w:rFonts w:ascii="Segoe UI" w:hAnsi="Segoe UI" w:cs="Segoe UI"/>
          <w:snapToGrid w:val="0"/>
        </w:rPr>
        <w:fldChar w:fldCharType="end"/>
      </w:r>
      <w:r w:rsidRPr="004F2BF7">
        <w:rPr>
          <w:rFonts w:ascii="Segoe UI" w:hAnsi="Segoe UI" w:cs="Segoe UI"/>
          <w:b/>
        </w:rPr>
        <w:t xml:space="preserve"> </w:t>
      </w:r>
    </w:p>
    <w:p w:rsidR="004E5EE1" w:rsidRPr="000E2A09" w:rsidRDefault="00FA40AA" w:rsidP="0042092A">
      <w:pPr>
        <w:pStyle w:val="Heading1"/>
        <w:keepLines w:val="0"/>
        <w:widowControl w:val="0"/>
        <w:numPr>
          <w:ilvl w:val="0"/>
          <w:numId w:val="3"/>
        </w:numPr>
        <w:spacing w:before="0" w:line="0" w:lineRule="atLeast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Trebuchet MS" w:hAnsi="Trebuchet MS"/>
        </w:rPr>
        <w:br w:type="page"/>
      </w:r>
      <w:bookmarkStart w:id="1" w:name="_Toc459175689"/>
      <w:bookmarkStart w:id="2" w:name="_Toc51147791"/>
      <w:r w:rsidR="004E5EE1" w:rsidRPr="000E2A09">
        <w:rPr>
          <w:rFonts w:ascii="Segoe UI" w:hAnsi="Segoe UI" w:cs="Segoe UI"/>
          <w:color w:val="000000" w:themeColor="text1"/>
          <w:sz w:val="24"/>
          <w:szCs w:val="24"/>
        </w:rPr>
        <w:lastRenderedPageBreak/>
        <w:t>Revision Control</w:t>
      </w:r>
      <w:bookmarkEnd w:id="1"/>
      <w:bookmarkEnd w:id="2"/>
    </w:p>
    <w:p w:rsidR="004E5EE1" w:rsidRPr="004F2BF7" w:rsidRDefault="004E5EE1" w:rsidP="004E5EE1">
      <w:pPr>
        <w:rPr>
          <w:rFonts w:ascii="Segoe UI" w:hAnsi="Segoe UI" w:cs="Segoe UI"/>
        </w:rPr>
      </w:pPr>
    </w:p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0"/>
        <w:gridCol w:w="1550"/>
        <w:gridCol w:w="5598"/>
      </w:tblGrid>
      <w:tr w:rsidR="004E5EE1" w:rsidRPr="000A0969" w:rsidTr="00F60B79">
        <w:tc>
          <w:tcPr>
            <w:tcW w:w="1300" w:type="dxa"/>
          </w:tcPr>
          <w:p w:rsidR="004E5EE1" w:rsidRPr="000A0969" w:rsidRDefault="004E5EE1" w:rsidP="00F60B79">
            <w:pPr>
              <w:spacing w:line="0" w:lineRule="atLeast"/>
              <w:jc w:val="center"/>
              <w:rPr>
                <w:rFonts w:ascii="Segoe UI" w:hAnsi="Segoe UI" w:cs="Segoe UI"/>
                <w:b/>
              </w:rPr>
            </w:pPr>
            <w:r w:rsidRPr="000A0969">
              <w:rPr>
                <w:rFonts w:ascii="Segoe UI" w:hAnsi="Segoe UI" w:cs="Segoe UI"/>
                <w:b/>
              </w:rPr>
              <w:t>Number</w:t>
            </w:r>
          </w:p>
        </w:tc>
        <w:tc>
          <w:tcPr>
            <w:tcW w:w="1550" w:type="dxa"/>
          </w:tcPr>
          <w:p w:rsidR="004E5EE1" w:rsidRPr="000A0969" w:rsidRDefault="004E5EE1" w:rsidP="00F60B79">
            <w:pPr>
              <w:spacing w:line="0" w:lineRule="atLeast"/>
              <w:jc w:val="center"/>
              <w:rPr>
                <w:rFonts w:ascii="Segoe UI" w:hAnsi="Segoe UI" w:cs="Segoe UI"/>
                <w:b/>
              </w:rPr>
            </w:pPr>
            <w:r w:rsidRPr="000A0969">
              <w:rPr>
                <w:rFonts w:ascii="Segoe UI" w:hAnsi="Segoe UI" w:cs="Segoe UI"/>
                <w:b/>
              </w:rPr>
              <w:t>Date</w:t>
            </w:r>
          </w:p>
        </w:tc>
        <w:tc>
          <w:tcPr>
            <w:tcW w:w="5598" w:type="dxa"/>
          </w:tcPr>
          <w:p w:rsidR="004E5EE1" w:rsidRPr="000A0969" w:rsidRDefault="004E5EE1" w:rsidP="00F60B79">
            <w:pPr>
              <w:spacing w:line="0" w:lineRule="atLeast"/>
              <w:jc w:val="center"/>
              <w:rPr>
                <w:rFonts w:ascii="Segoe UI" w:hAnsi="Segoe UI" w:cs="Segoe UI"/>
                <w:b/>
              </w:rPr>
            </w:pPr>
            <w:r w:rsidRPr="000A0969">
              <w:rPr>
                <w:rFonts w:ascii="Segoe UI" w:hAnsi="Segoe UI" w:cs="Segoe UI"/>
                <w:b/>
              </w:rPr>
              <w:t>Description</w:t>
            </w:r>
          </w:p>
        </w:tc>
      </w:tr>
      <w:tr w:rsidR="004E5EE1" w:rsidRPr="000A0969" w:rsidTr="00F60B79">
        <w:tc>
          <w:tcPr>
            <w:tcW w:w="1300" w:type="dxa"/>
          </w:tcPr>
          <w:p w:rsidR="004E5EE1" w:rsidRPr="000A0969" w:rsidRDefault="004E5EE1" w:rsidP="00F60B79">
            <w:pPr>
              <w:pStyle w:val="FootnoteText"/>
              <w:spacing w:line="0" w:lineRule="atLeast"/>
              <w:jc w:val="center"/>
              <w:rPr>
                <w:rFonts w:ascii="Segoe UI" w:eastAsia="PMingLiU" w:hAnsi="Segoe UI" w:cs="Segoe UI"/>
              </w:rPr>
            </w:pPr>
            <w:r w:rsidRPr="000A0969">
              <w:rPr>
                <w:rFonts w:ascii="Segoe UI" w:eastAsia="PMingLiU" w:hAnsi="Segoe UI" w:cs="Segoe UI"/>
              </w:rPr>
              <w:t>1.0</w:t>
            </w:r>
          </w:p>
        </w:tc>
        <w:tc>
          <w:tcPr>
            <w:tcW w:w="1550" w:type="dxa"/>
          </w:tcPr>
          <w:p w:rsidR="004E5EE1" w:rsidRPr="000A0969" w:rsidRDefault="004E5EE1" w:rsidP="00F60B79">
            <w:pPr>
              <w:spacing w:line="0" w:lineRule="atLeast"/>
              <w:jc w:val="center"/>
              <w:rPr>
                <w:rFonts w:ascii="Segoe UI" w:eastAsia="PMingLiU" w:hAnsi="Segoe UI" w:cs="Segoe UI"/>
              </w:rPr>
            </w:pPr>
            <w:r w:rsidRPr="000A0969">
              <w:rPr>
                <w:rFonts w:ascii="Segoe UI" w:eastAsia="PMingLiU" w:hAnsi="Segoe UI" w:cs="Segoe UI"/>
              </w:rPr>
              <w:t>20</w:t>
            </w:r>
            <w:r>
              <w:rPr>
                <w:rFonts w:ascii="Segoe UI" w:eastAsia="PMingLiU" w:hAnsi="Segoe UI" w:cs="Segoe UI"/>
              </w:rPr>
              <w:t>21</w:t>
            </w:r>
            <w:r w:rsidRPr="000A0969">
              <w:rPr>
                <w:rFonts w:ascii="Segoe UI" w:eastAsia="PMingLiU" w:hAnsi="Segoe UI" w:cs="Segoe UI"/>
              </w:rPr>
              <w:t>-</w:t>
            </w:r>
            <w:r>
              <w:rPr>
                <w:rFonts w:ascii="Segoe UI" w:eastAsia="PMingLiU" w:hAnsi="Segoe UI" w:cs="Segoe UI"/>
              </w:rPr>
              <w:t>10</w:t>
            </w:r>
            <w:r w:rsidRPr="000A0969">
              <w:rPr>
                <w:rFonts w:ascii="Segoe UI" w:eastAsia="PMingLiU" w:hAnsi="Segoe UI" w:cs="Segoe UI"/>
              </w:rPr>
              <w:t>-</w:t>
            </w:r>
            <w:r>
              <w:rPr>
                <w:rFonts w:ascii="Segoe UI" w:eastAsia="PMingLiU" w:hAnsi="Segoe UI" w:cs="Segoe UI"/>
              </w:rPr>
              <w:t>12</w:t>
            </w:r>
          </w:p>
        </w:tc>
        <w:tc>
          <w:tcPr>
            <w:tcW w:w="5598" w:type="dxa"/>
          </w:tcPr>
          <w:p w:rsidR="004E5EE1" w:rsidRPr="000A0969" w:rsidRDefault="004E5EE1" w:rsidP="00F60B79">
            <w:pPr>
              <w:pStyle w:val="FootnoteText"/>
              <w:spacing w:line="0" w:lineRule="atLeast"/>
              <w:rPr>
                <w:rFonts w:ascii="Segoe UI" w:eastAsia="PMingLiU" w:hAnsi="Segoe UI" w:cs="Segoe UI"/>
              </w:rPr>
            </w:pPr>
            <w:r w:rsidRPr="000A0969">
              <w:rPr>
                <w:rFonts w:ascii="Segoe UI" w:eastAsia="PMingLiU" w:hAnsi="Segoe UI" w:cs="Segoe UI"/>
              </w:rPr>
              <w:t>Document Created</w:t>
            </w:r>
          </w:p>
        </w:tc>
      </w:tr>
      <w:tr w:rsidR="004E5EE1" w:rsidRPr="000A0969" w:rsidTr="00F60B79">
        <w:tc>
          <w:tcPr>
            <w:tcW w:w="1300" w:type="dxa"/>
          </w:tcPr>
          <w:p w:rsidR="004E5EE1" w:rsidRPr="000A0969" w:rsidRDefault="004E5EE1" w:rsidP="00F60B79">
            <w:pPr>
              <w:pStyle w:val="FootnoteText"/>
              <w:spacing w:line="0" w:lineRule="atLeast"/>
              <w:jc w:val="center"/>
              <w:rPr>
                <w:rFonts w:ascii="Segoe UI" w:eastAsia="PMingLiU" w:hAnsi="Segoe UI" w:cs="Segoe UI"/>
              </w:rPr>
            </w:pPr>
            <w:r>
              <w:rPr>
                <w:rFonts w:ascii="Segoe UI" w:eastAsia="PMingLiU" w:hAnsi="Segoe UI" w:cs="Segoe UI"/>
              </w:rPr>
              <w:t>2.0</w:t>
            </w:r>
          </w:p>
        </w:tc>
        <w:tc>
          <w:tcPr>
            <w:tcW w:w="1550" w:type="dxa"/>
          </w:tcPr>
          <w:p w:rsidR="004E5EE1" w:rsidRPr="000A0969" w:rsidRDefault="004E5EE1" w:rsidP="00F60B79">
            <w:pPr>
              <w:spacing w:line="0" w:lineRule="atLeast"/>
              <w:jc w:val="center"/>
              <w:rPr>
                <w:rFonts w:ascii="Segoe UI" w:eastAsia="PMingLiU" w:hAnsi="Segoe UI" w:cs="Segoe UI"/>
              </w:rPr>
            </w:pPr>
            <w:r>
              <w:rPr>
                <w:rFonts w:ascii="Segoe UI" w:eastAsia="PMingLiU" w:hAnsi="Segoe UI" w:cs="Segoe UI"/>
              </w:rPr>
              <w:t xml:space="preserve"> </w:t>
            </w:r>
          </w:p>
        </w:tc>
        <w:tc>
          <w:tcPr>
            <w:tcW w:w="5598" w:type="dxa"/>
          </w:tcPr>
          <w:p w:rsidR="004E5EE1" w:rsidRPr="000A0969" w:rsidRDefault="004E5EE1" w:rsidP="00F60B79">
            <w:pPr>
              <w:pStyle w:val="FootnoteText"/>
              <w:spacing w:line="0" w:lineRule="atLeast"/>
              <w:rPr>
                <w:rFonts w:ascii="Segoe UI" w:eastAsia="PMingLiU" w:hAnsi="Segoe UI" w:cs="Segoe UI"/>
              </w:rPr>
            </w:pPr>
          </w:p>
        </w:tc>
      </w:tr>
      <w:tr w:rsidR="004E5EE1" w:rsidRPr="000A0969" w:rsidTr="00F60B79">
        <w:tc>
          <w:tcPr>
            <w:tcW w:w="1300" w:type="dxa"/>
          </w:tcPr>
          <w:p w:rsidR="004E5EE1" w:rsidRDefault="004E5EE1" w:rsidP="00F60B79">
            <w:pPr>
              <w:pStyle w:val="FootnoteText"/>
              <w:spacing w:line="0" w:lineRule="atLeast"/>
              <w:jc w:val="center"/>
              <w:rPr>
                <w:rFonts w:ascii="Segoe UI" w:eastAsia="PMingLiU" w:hAnsi="Segoe UI" w:cs="Segoe UI"/>
              </w:rPr>
            </w:pPr>
            <w:r>
              <w:rPr>
                <w:rFonts w:ascii="Segoe UI" w:eastAsia="PMingLiU" w:hAnsi="Segoe UI" w:cs="Segoe UI"/>
              </w:rPr>
              <w:t>3.0</w:t>
            </w:r>
          </w:p>
        </w:tc>
        <w:tc>
          <w:tcPr>
            <w:tcW w:w="1550" w:type="dxa"/>
          </w:tcPr>
          <w:p w:rsidR="004E5EE1" w:rsidRDefault="004E5EE1" w:rsidP="00F60B79">
            <w:pPr>
              <w:spacing w:line="0" w:lineRule="atLeast"/>
              <w:jc w:val="center"/>
              <w:rPr>
                <w:rFonts w:ascii="Segoe UI" w:eastAsia="PMingLiU" w:hAnsi="Segoe UI" w:cs="Segoe UI"/>
              </w:rPr>
            </w:pPr>
          </w:p>
        </w:tc>
        <w:tc>
          <w:tcPr>
            <w:tcW w:w="5598" w:type="dxa"/>
          </w:tcPr>
          <w:p w:rsidR="004E5EE1" w:rsidRDefault="004E5EE1" w:rsidP="00F60B79">
            <w:pPr>
              <w:pStyle w:val="FootnoteText"/>
              <w:spacing w:line="0" w:lineRule="atLeast"/>
              <w:rPr>
                <w:rFonts w:ascii="Segoe UI" w:eastAsia="PMingLiU" w:hAnsi="Segoe UI" w:cs="Segoe UI"/>
              </w:rPr>
            </w:pPr>
          </w:p>
        </w:tc>
      </w:tr>
      <w:tr w:rsidR="004E5EE1" w:rsidRPr="000A0969" w:rsidTr="00F60B79">
        <w:tc>
          <w:tcPr>
            <w:tcW w:w="1300" w:type="dxa"/>
          </w:tcPr>
          <w:p w:rsidR="004E5EE1" w:rsidRDefault="004E5EE1" w:rsidP="00F60B79">
            <w:pPr>
              <w:pStyle w:val="FootnoteText"/>
              <w:spacing w:line="0" w:lineRule="atLeast"/>
              <w:jc w:val="center"/>
              <w:rPr>
                <w:rFonts w:ascii="Segoe UI" w:eastAsia="PMingLiU" w:hAnsi="Segoe UI" w:cs="Segoe UI"/>
              </w:rPr>
            </w:pPr>
            <w:r>
              <w:rPr>
                <w:rFonts w:ascii="Segoe UI" w:eastAsia="PMingLiU" w:hAnsi="Segoe UI" w:cs="Segoe UI"/>
              </w:rPr>
              <w:t>4.0</w:t>
            </w:r>
          </w:p>
        </w:tc>
        <w:tc>
          <w:tcPr>
            <w:tcW w:w="1550" w:type="dxa"/>
          </w:tcPr>
          <w:p w:rsidR="004E5EE1" w:rsidRDefault="004E5EE1" w:rsidP="00F60B79">
            <w:pPr>
              <w:spacing w:line="0" w:lineRule="atLeast"/>
              <w:jc w:val="center"/>
              <w:rPr>
                <w:rFonts w:ascii="Segoe UI" w:eastAsia="PMingLiU" w:hAnsi="Segoe UI" w:cs="Segoe UI"/>
              </w:rPr>
            </w:pPr>
          </w:p>
        </w:tc>
        <w:tc>
          <w:tcPr>
            <w:tcW w:w="5598" w:type="dxa"/>
          </w:tcPr>
          <w:p w:rsidR="004E5EE1" w:rsidRDefault="004E5EE1" w:rsidP="00F60B79">
            <w:pPr>
              <w:pStyle w:val="FootnoteText"/>
              <w:spacing w:line="0" w:lineRule="atLeast"/>
              <w:rPr>
                <w:rFonts w:ascii="Segoe UI" w:eastAsia="PMingLiU" w:hAnsi="Segoe UI" w:cs="Segoe UI"/>
              </w:rPr>
            </w:pPr>
          </w:p>
        </w:tc>
      </w:tr>
    </w:tbl>
    <w:p w:rsidR="004E5EE1" w:rsidRPr="00641933" w:rsidRDefault="004E5EE1" w:rsidP="004E5EE1">
      <w:pPr>
        <w:spacing w:line="0" w:lineRule="atLeast"/>
        <w:rPr>
          <w:rFonts w:ascii="Calibri" w:hAnsi="Calibri"/>
        </w:rPr>
      </w:pPr>
    </w:p>
    <w:p w:rsidR="004E5EE1" w:rsidRPr="00641933" w:rsidRDefault="004E5EE1" w:rsidP="004E5EE1">
      <w:pPr>
        <w:spacing w:line="0" w:lineRule="atLeast"/>
        <w:rPr>
          <w:rFonts w:ascii="Calibri" w:hAnsi="Calibri"/>
        </w:rPr>
      </w:pPr>
    </w:p>
    <w:p w:rsidR="004E5EE1" w:rsidRDefault="004E5EE1">
      <w:pPr>
        <w:rPr>
          <w:rFonts w:ascii="Trebuchet MS" w:hAnsi="Trebuchet MS"/>
        </w:rPr>
      </w:pPr>
    </w:p>
    <w:p w:rsidR="00FA40AA" w:rsidRDefault="00FA40AA">
      <w:pPr>
        <w:rPr>
          <w:rFonts w:ascii="Trebuchet MS" w:hAnsi="Trebuchet MS"/>
        </w:rPr>
      </w:pPr>
    </w:p>
    <w:p w:rsidR="002D2261" w:rsidRDefault="002D2261">
      <w:pPr>
        <w:rPr>
          <w:rFonts w:ascii="Trebuchet MS" w:hAnsi="Trebuchet MS"/>
        </w:rPr>
      </w:pPr>
    </w:p>
    <w:p w:rsidR="005B3049" w:rsidRPr="000A0969" w:rsidRDefault="004E5EE1" w:rsidP="005B3049">
      <w:pPr>
        <w:pBdr>
          <w:bottom w:val="single" w:sz="4" w:space="1" w:color="auto"/>
        </w:pBdr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color w:val="1F497D"/>
          <w:sz w:val="24"/>
          <w:szCs w:val="24"/>
        </w:rPr>
        <w:br w:type="page"/>
      </w:r>
      <w:r w:rsidR="005B3049" w:rsidRPr="000A0969">
        <w:rPr>
          <w:rFonts w:ascii="Segoe UI" w:hAnsi="Segoe UI" w:cs="Segoe UI"/>
          <w:b/>
          <w:sz w:val="36"/>
        </w:rPr>
        <w:lastRenderedPageBreak/>
        <w:t xml:space="preserve">Contents </w:t>
      </w:r>
    </w:p>
    <w:p w:rsidR="005B3049" w:rsidRPr="000A0969" w:rsidRDefault="00C41B12" w:rsidP="005B3049">
      <w:pPr>
        <w:pStyle w:val="TOC1"/>
        <w:numPr>
          <w:ilvl w:val="0"/>
          <w:numId w:val="0"/>
        </w:numPr>
        <w:ind w:left="540"/>
        <w:rPr>
          <w:rFonts w:ascii="Segoe UI" w:hAnsi="Segoe UI" w:cs="Segoe UI"/>
        </w:rPr>
      </w:pPr>
      <w:r w:rsidRPr="00C41B12">
        <w:rPr>
          <w:rFonts w:ascii="Segoe UI" w:hAnsi="Segoe UI" w:cs="Segoe UI"/>
          <w:caps/>
        </w:rPr>
        <w:fldChar w:fldCharType="begin"/>
      </w:r>
      <w:r w:rsidR="005B3049" w:rsidRPr="000A0969">
        <w:rPr>
          <w:rFonts w:ascii="Segoe UI" w:hAnsi="Segoe UI" w:cs="Segoe UI"/>
          <w:caps/>
        </w:rPr>
        <w:instrText xml:space="preserve"> TOC \o </w:instrText>
      </w:r>
      <w:r w:rsidRPr="00C41B12">
        <w:rPr>
          <w:rFonts w:ascii="Segoe UI" w:hAnsi="Segoe UI" w:cs="Segoe UI"/>
          <w:caps/>
        </w:rPr>
        <w:fldChar w:fldCharType="separate"/>
      </w:r>
      <w:r w:rsidR="005B3049" w:rsidRPr="000A0969">
        <w:rPr>
          <w:rFonts w:ascii="Segoe UI" w:hAnsi="Segoe UI" w:cs="Segoe UI"/>
        </w:rPr>
        <w:t>Revision Control</w:t>
      </w:r>
      <w:r w:rsidR="005B3049" w:rsidRPr="000A0969">
        <w:rPr>
          <w:rFonts w:ascii="Segoe UI" w:hAnsi="Segoe UI" w:cs="Segoe UI"/>
        </w:rPr>
        <w:tab/>
      </w:r>
      <w:r w:rsidR="003E7533">
        <w:rPr>
          <w:rFonts w:ascii="Segoe UI" w:hAnsi="Segoe UI" w:cs="Segoe UI"/>
        </w:rPr>
        <w:t>2</w:t>
      </w: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604869" w:rsidP="005B3049">
      <w:pPr>
        <w:pStyle w:val="TOC1"/>
        <w:rPr>
          <w:rFonts w:ascii="Segoe UI" w:hAnsi="Segoe UI" w:cs="Segoe UI"/>
        </w:rPr>
      </w:pPr>
      <w:r>
        <w:rPr>
          <w:rFonts w:ascii="Segoe UI" w:hAnsi="Segoe UI" w:cs="Segoe UI"/>
        </w:rPr>
        <w:t>Descritpion</w:t>
      </w:r>
      <w:r w:rsidR="005B3049" w:rsidRPr="000A0969">
        <w:rPr>
          <w:rFonts w:ascii="Segoe UI" w:hAnsi="Segoe UI" w:cs="Segoe UI"/>
        </w:rPr>
        <w:tab/>
      </w:r>
      <w:r>
        <w:rPr>
          <w:rFonts w:ascii="Segoe UI" w:hAnsi="Segoe UI" w:cs="Segoe UI"/>
        </w:rPr>
        <w:t>4</w:t>
      </w: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pStyle w:val="TOC1"/>
        <w:rPr>
          <w:rFonts w:ascii="Segoe UI" w:hAnsi="Segoe UI" w:cs="Segoe UI"/>
        </w:rPr>
      </w:pPr>
      <w:r w:rsidRPr="000A0969">
        <w:rPr>
          <w:rFonts w:ascii="Segoe UI" w:hAnsi="Segoe UI" w:cs="Segoe UI"/>
        </w:rPr>
        <w:t xml:space="preserve">System </w:t>
      </w:r>
      <w:r w:rsidR="00604869">
        <w:rPr>
          <w:rFonts w:ascii="Segoe UI" w:hAnsi="Segoe UI" w:cs="Segoe UI"/>
        </w:rPr>
        <w:t>Overview</w:t>
      </w:r>
      <w:r w:rsidRPr="000A0969">
        <w:rPr>
          <w:rFonts w:ascii="Segoe UI" w:hAnsi="Segoe UI" w:cs="Segoe UI"/>
        </w:rPr>
        <w:tab/>
      </w:r>
      <w:r w:rsidR="00604869">
        <w:rPr>
          <w:rFonts w:ascii="Segoe UI" w:hAnsi="Segoe UI" w:cs="Segoe UI"/>
        </w:rPr>
        <w:t>4</w:t>
      </w:r>
    </w:p>
    <w:p w:rsidR="005B3049" w:rsidRPr="000A0969" w:rsidRDefault="005B3049" w:rsidP="005B3049">
      <w:pPr>
        <w:pStyle w:val="TOC2"/>
        <w:tabs>
          <w:tab w:val="left" w:pos="800"/>
          <w:tab w:val="right" w:leader="dot" w:pos="10530"/>
        </w:tabs>
        <w:rPr>
          <w:rFonts w:ascii="Segoe UI" w:hAnsi="Segoe UI" w:cs="Segoe UI"/>
          <w:noProof/>
        </w:rPr>
      </w:pP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4E0D28" w:rsidP="005B3049">
      <w:pPr>
        <w:pStyle w:val="TOC1"/>
        <w:rPr>
          <w:rFonts w:ascii="Segoe UI" w:hAnsi="Segoe UI" w:cs="Segoe UI"/>
        </w:rPr>
      </w:pPr>
      <w:r>
        <w:rPr>
          <w:rFonts w:ascii="Segoe UI" w:hAnsi="Segoe UI" w:cs="Segoe UI"/>
        </w:rPr>
        <w:t>SQL Database</w:t>
      </w:r>
      <w:r>
        <w:rPr>
          <w:rFonts w:ascii="Segoe UI" w:hAnsi="Segoe UI" w:cs="Segoe UI"/>
        </w:rPr>
        <w:tab/>
      </w:r>
      <w:r w:rsidR="005B3049" w:rsidRPr="000A0969">
        <w:rPr>
          <w:rFonts w:ascii="Segoe UI" w:hAnsi="Segoe UI" w:cs="Segoe UI"/>
        </w:rPr>
        <w:tab/>
      </w:r>
      <w:r>
        <w:rPr>
          <w:rFonts w:ascii="Segoe UI" w:hAnsi="Segoe UI" w:cs="Segoe UI"/>
        </w:rPr>
        <w:t>5</w:t>
      </w:r>
    </w:p>
    <w:p w:rsidR="005B3049" w:rsidRPr="000A0969" w:rsidRDefault="005B3049" w:rsidP="00650ABA">
      <w:pPr>
        <w:pStyle w:val="TOC2"/>
        <w:tabs>
          <w:tab w:val="left" w:pos="72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  <w:r w:rsidRPr="000A0969">
        <w:rPr>
          <w:rFonts w:ascii="Segoe UI" w:eastAsia="PMingLiU" w:hAnsi="Segoe UI" w:cs="Segoe UI"/>
          <w:b/>
          <w:noProof/>
        </w:rPr>
        <w:t>3.1</w:t>
      </w:r>
      <w:r w:rsidRPr="000A0969">
        <w:rPr>
          <w:rFonts w:ascii="Segoe UI" w:eastAsia="PMingLiU" w:hAnsi="Segoe UI" w:cs="Segoe UI"/>
          <w:smallCaps w:val="0"/>
          <w:noProof/>
          <w:sz w:val="24"/>
        </w:rPr>
        <w:tab/>
      </w:r>
      <w:r w:rsidR="008D702F">
        <w:rPr>
          <w:rFonts w:ascii="Segoe UI" w:eastAsia="PMingLiU" w:hAnsi="Segoe UI" w:cs="Segoe UI"/>
          <w:b/>
          <w:noProof/>
        </w:rPr>
        <w:t>DTY Daily Production</w:t>
      </w:r>
      <w:r w:rsidRPr="000A0969">
        <w:rPr>
          <w:rFonts w:ascii="Segoe UI" w:hAnsi="Segoe UI" w:cs="Segoe UI"/>
          <w:noProof/>
        </w:rPr>
        <w:tab/>
      </w:r>
      <w:r w:rsidR="008D702F">
        <w:rPr>
          <w:rFonts w:ascii="Segoe UI" w:hAnsi="Segoe UI" w:cs="Segoe UI"/>
          <w:noProof/>
        </w:rPr>
        <w:t>5</w:t>
      </w:r>
    </w:p>
    <w:p w:rsidR="005B3049" w:rsidRPr="000A0969" w:rsidRDefault="00650ABA" w:rsidP="000621FB">
      <w:pPr>
        <w:pStyle w:val="TOC2"/>
        <w:tabs>
          <w:tab w:val="left" w:pos="72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  <w:r>
        <w:rPr>
          <w:rFonts w:ascii="Segoe UI" w:eastAsia="PMingLiU" w:hAnsi="Segoe UI" w:cs="Segoe UI"/>
          <w:b/>
          <w:noProof/>
        </w:rPr>
        <w:t>3.2</w:t>
      </w:r>
      <w:r>
        <w:rPr>
          <w:rFonts w:ascii="Segoe UI" w:eastAsia="PMingLiU" w:hAnsi="Segoe UI" w:cs="Segoe UI"/>
          <w:smallCaps w:val="0"/>
          <w:noProof/>
          <w:sz w:val="24"/>
        </w:rPr>
        <w:tab/>
      </w:r>
      <w:r>
        <w:rPr>
          <w:rFonts w:ascii="Segoe UI" w:eastAsia="PMingLiU" w:hAnsi="Segoe UI" w:cs="Segoe UI"/>
          <w:b/>
          <w:noProof/>
        </w:rPr>
        <w:t>DTY Condition Historty (Barmag)</w:t>
      </w:r>
      <w:r w:rsidR="005B3049" w:rsidRPr="000A0969"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>5</w:t>
      </w:r>
    </w:p>
    <w:p w:rsidR="005B3049" w:rsidRDefault="005B3049" w:rsidP="000621FB">
      <w:pPr>
        <w:pStyle w:val="TOC2"/>
        <w:tabs>
          <w:tab w:val="left" w:pos="720"/>
          <w:tab w:val="left" w:pos="1000"/>
          <w:tab w:val="right" w:leader="dot" w:pos="10530"/>
        </w:tabs>
        <w:rPr>
          <w:rFonts w:ascii="Segoe UI" w:hAnsi="Segoe UI" w:cs="Segoe UI"/>
          <w:noProof/>
        </w:rPr>
      </w:pPr>
      <w:r w:rsidRPr="000A0969">
        <w:rPr>
          <w:rFonts w:ascii="Segoe UI" w:eastAsia="PMingLiU" w:hAnsi="Segoe UI" w:cs="Segoe UI"/>
          <w:b/>
          <w:noProof/>
        </w:rPr>
        <w:t>3.</w:t>
      </w:r>
      <w:r w:rsidR="00650ABA">
        <w:rPr>
          <w:rFonts w:ascii="Segoe UI" w:eastAsia="PMingLiU" w:hAnsi="Segoe UI" w:cs="Segoe UI"/>
          <w:b/>
          <w:noProof/>
        </w:rPr>
        <w:t>3</w:t>
      </w:r>
      <w:r w:rsidRPr="000A0969">
        <w:rPr>
          <w:rFonts w:ascii="Segoe UI" w:eastAsia="PMingLiU" w:hAnsi="Segoe UI" w:cs="Segoe UI"/>
          <w:smallCaps w:val="0"/>
          <w:noProof/>
          <w:sz w:val="24"/>
        </w:rPr>
        <w:tab/>
      </w:r>
      <w:r w:rsidR="00650ABA">
        <w:rPr>
          <w:rFonts w:ascii="Segoe UI" w:eastAsia="PMingLiU" w:hAnsi="Segoe UI" w:cs="Segoe UI"/>
          <w:b/>
          <w:noProof/>
        </w:rPr>
        <w:t>DTY Condition Historty (TMT)</w:t>
      </w:r>
      <w:r w:rsidRPr="000A0969">
        <w:rPr>
          <w:rFonts w:ascii="Segoe UI" w:hAnsi="Segoe UI" w:cs="Segoe UI"/>
          <w:noProof/>
        </w:rPr>
        <w:tab/>
      </w:r>
      <w:r w:rsidR="00650ABA">
        <w:rPr>
          <w:rFonts w:ascii="Segoe UI" w:hAnsi="Segoe UI" w:cs="Segoe UI"/>
          <w:noProof/>
        </w:rPr>
        <w:t>6</w:t>
      </w:r>
    </w:p>
    <w:p w:rsidR="00040DEC" w:rsidRDefault="00592A99" w:rsidP="000621FB">
      <w:pPr>
        <w:pStyle w:val="TOC2"/>
        <w:tabs>
          <w:tab w:val="left" w:pos="720"/>
          <w:tab w:val="left" w:pos="1000"/>
          <w:tab w:val="right" w:leader="dot" w:pos="10530"/>
        </w:tabs>
        <w:rPr>
          <w:rFonts w:ascii="Segoe UI" w:hAnsi="Segoe UI" w:cs="Segoe UI"/>
          <w:noProof/>
        </w:rPr>
      </w:pPr>
      <w:r w:rsidRPr="00A64459">
        <w:rPr>
          <w:rFonts w:ascii="Segoe UI" w:hAnsi="Segoe UI" w:cs="Segoe UI"/>
          <w:b/>
        </w:rPr>
        <w:t>3.4</w:t>
      </w:r>
      <w:r w:rsidRPr="00A64459">
        <w:rPr>
          <w:rFonts w:ascii="Segoe UI" w:hAnsi="Segoe UI" w:cs="Segoe UI"/>
          <w:b/>
        </w:rPr>
        <w:tab/>
      </w:r>
      <w:r w:rsidR="00040DEC" w:rsidRPr="00A64459">
        <w:rPr>
          <w:rFonts w:ascii="Segoe UI" w:hAnsi="Segoe UI" w:cs="Segoe UI"/>
          <w:b/>
        </w:rPr>
        <w:t>DTY Current Running Conditions (Barmag)</w:t>
      </w:r>
      <w:r w:rsidR="00040DEC" w:rsidRPr="00A64459">
        <w:rPr>
          <w:rFonts w:ascii="Segoe UI" w:hAnsi="Segoe UI" w:cs="Segoe UI"/>
          <w:b/>
          <w:noProof/>
        </w:rPr>
        <w:t xml:space="preserve"> </w:t>
      </w:r>
      <w:r w:rsidR="00040DEC" w:rsidRPr="000A0969">
        <w:rPr>
          <w:rFonts w:ascii="Segoe UI" w:hAnsi="Segoe UI" w:cs="Segoe UI"/>
          <w:noProof/>
        </w:rPr>
        <w:tab/>
      </w:r>
      <w:r w:rsidR="00040DEC">
        <w:rPr>
          <w:rFonts w:ascii="Segoe UI" w:hAnsi="Segoe UI" w:cs="Segoe UI"/>
          <w:noProof/>
        </w:rPr>
        <w:t>6</w:t>
      </w:r>
    </w:p>
    <w:p w:rsidR="00040DEC" w:rsidRPr="00A64459" w:rsidRDefault="00040DEC" w:rsidP="000621FB">
      <w:pPr>
        <w:pStyle w:val="TOC2"/>
        <w:tabs>
          <w:tab w:val="left" w:pos="720"/>
          <w:tab w:val="left" w:pos="1000"/>
          <w:tab w:val="right" w:leader="dot" w:pos="10530"/>
        </w:tabs>
        <w:rPr>
          <w:rFonts w:ascii="Segoe UI" w:hAnsi="Segoe UI" w:cs="Segoe UI"/>
          <w:b/>
          <w:noProof/>
        </w:rPr>
      </w:pPr>
      <w:r w:rsidRPr="00A64459">
        <w:rPr>
          <w:rFonts w:ascii="Segoe UI" w:hAnsi="Segoe UI" w:cs="Segoe UI"/>
          <w:b/>
        </w:rPr>
        <w:t>3.5</w:t>
      </w:r>
      <w:r w:rsidRPr="00A64459">
        <w:rPr>
          <w:rFonts w:ascii="Segoe UI" w:hAnsi="Segoe UI" w:cs="Segoe UI"/>
          <w:b/>
        </w:rPr>
        <w:tab/>
        <w:t>DTY Current Running Conditions (TMT)</w:t>
      </w:r>
      <w:r w:rsidRPr="00A64459">
        <w:rPr>
          <w:rFonts w:ascii="Segoe UI" w:hAnsi="Segoe UI" w:cs="Segoe UI"/>
          <w:b/>
          <w:noProof/>
        </w:rPr>
        <w:t xml:space="preserve"> </w:t>
      </w:r>
      <w:r w:rsidRPr="00A64459">
        <w:rPr>
          <w:rFonts w:ascii="Segoe UI" w:hAnsi="Segoe UI" w:cs="Segoe UI"/>
          <w:b/>
          <w:noProof/>
        </w:rPr>
        <w:tab/>
      </w:r>
      <w:r w:rsidR="00990035" w:rsidRPr="00990035">
        <w:rPr>
          <w:rFonts w:ascii="Segoe UI" w:hAnsi="Segoe UI" w:cs="Segoe UI"/>
          <w:noProof/>
        </w:rPr>
        <w:t>7</w:t>
      </w:r>
    </w:p>
    <w:p w:rsidR="00040DEC" w:rsidRPr="00A64459" w:rsidRDefault="00040DEC" w:rsidP="00040DEC">
      <w:pPr>
        <w:rPr>
          <w:b/>
          <w:lang w:eastAsia="ja-JP"/>
        </w:rPr>
      </w:pPr>
    </w:p>
    <w:p w:rsidR="00592A99" w:rsidRPr="00592A99" w:rsidRDefault="00592A99" w:rsidP="00592A99">
      <w:pPr>
        <w:ind w:firstLine="200"/>
        <w:rPr>
          <w:rFonts w:ascii="Segoe UI" w:hAnsi="Segoe UI" w:cs="Segoe UI"/>
          <w:lang w:eastAsia="ja-JP"/>
        </w:rPr>
      </w:pPr>
    </w:p>
    <w:p w:rsidR="00263120" w:rsidRPr="000A0969" w:rsidRDefault="00263120" w:rsidP="00263120">
      <w:pPr>
        <w:pStyle w:val="TOC1"/>
        <w:rPr>
          <w:rFonts w:ascii="Segoe UI" w:hAnsi="Segoe UI" w:cs="Segoe UI"/>
        </w:rPr>
      </w:pPr>
      <w:r>
        <w:rPr>
          <w:rFonts w:ascii="Segoe UI" w:hAnsi="Segoe UI" w:cs="Segoe UI"/>
        </w:rPr>
        <w:t>Software Requirements</w:t>
      </w:r>
      <w:r>
        <w:rPr>
          <w:rFonts w:ascii="Segoe UI" w:hAnsi="Segoe UI" w:cs="Segoe UI"/>
        </w:rPr>
        <w:tab/>
        <w:t>8</w:t>
      </w: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F6670D" w:rsidP="005B3049">
      <w:pPr>
        <w:pStyle w:val="TOC1"/>
        <w:rPr>
          <w:rFonts w:ascii="Segoe UI" w:hAnsi="Segoe UI" w:cs="Segoe UI"/>
        </w:rPr>
      </w:pPr>
      <w:r>
        <w:rPr>
          <w:rFonts w:ascii="Segoe UI" w:hAnsi="Segoe UI" w:cs="Segoe UI"/>
        </w:rPr>
        <w:t>User Interface</w:t>
      </w:r>
    </w:p>
    <w:p w:rsidR="005B3049" w:rsidRPr="000A0969" w:rsidRDefault="000F5D34" w:rsidP="005B3049">
      <w:pPr>
        <w:pStyle w:val="TOC2"/>
        <w:tabs>
          <w:tab w:val="left" w:pos="80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  <w:r>
        <w:rPr>
          <w:rFonts w:ascii="Segoe UI" w:eastAsia="PMingLiU" w:hAnsi="Segoe UI" w:cs="Segoe UI"/>
          <w:b/>
          <w:noProof/>
        </w:rPr>
        <w:t>5</w:t>
      </w:r>
      <w:r w:rsidR="005B3049" w:rsidRPr="000A0969">
        <w:rPr>
          <w:rFonts w:ascii="Segoe UI" w:eastAsia="PMingLiU" w:hAnsi="Segoe UI" w:cs="Segoe UI"/>
          <w:b/>
          <w:noProof/>
        </w:rPr>
        <w:t>.1</w:t>
      </w:r>
      <w:r w:rsidR="005B3049" w:rsidRPr="000A0969">
        <w:rPr>
          <w:rFonts w:ascii="Segoe UI" w:eastAsia="PMingLiU" w:hAnsi="Segoe UI" w:cs="Segoe UI"/>
          <w:smallCaps w:val="0"/>
          <w:noProof/>
          <w:sz w:val="24"/>
        </w:rPr>
        <w:tab/>
      </w:r>
      <w:r>
        <w:rPr>
          <w:rFonts w:ascii="Segoe UI" w:eastAsia="PMingLiU" w:hAnsi="Segoe UI" w:cs="Segoe UI"/>
          <w:b/>
          <w:noProof/>
        </w:rPr>
        <w:t>PU Set Overview</w:t>
      </w:r>
      <w:r w:rsidR="005B3049" w:rsidRPr="000A0969">
        <w:rPr>
          <w:rFonts w:ascii="Segoe UI" w:hAnsi="Segoe UI" w:cs="Segoe UI"/>
          <w:noProof/>
        </w:rPr>
        <w:tab/>
        <w:t>9</w:t>
      </w:r>
    </w:p>
    <w:p w:rsidR="005B3049" w:rsidRPr="000A0969" w:rsidRDefault="000F5D34" w:rsidP="005B3049">
      <w:pPr>
        <w:pStyle w:val="TOC2"/>
        <w:tabs>
          <w:tab w:val="left" w:pos="80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  <w:r>
        <w:rPr>
          <w:rFonts w:ascii="Segoe UI" w:eastAsia="PMingLiU" w:hAnsi="Segoe UI" w:cs="Segoe UI"/>
          <w:b/>
          <w:noProof/>
        </w:rPr>
        <w:t>5</w:t>
      </w:r>
      <w:r w:rsidR="005B3049" w:rsidRPr="000A0969">
        <w:rPr>
          <w:rFonts w:ascii="Segoe UI" w:eastAsia="PMingLiU" w:hAnsi="Segoe UI" w:cs="Segoe UI"/>
          <w:b/>
          <w:noProof/>
        </w:rPr>
        <w:t>.2</w:t>
      </w:r>
      <w:r w:rsidR="005B3049" w:rsidRPr="000A0969">
        <w:rPr>
          <w:rFonts w:ascii="Segoe UI" w:eastAsia="PMingLiU" w:hAnsi="Segoe UI" w:cs="Segoe UI"/>
          <w:smallCaps w:val="0"/>
          <w:noProof/>
          <w:sz w:val="24"/>
        </w:rPr>
        <w:tab/>
      </w:r>
      <w:r w:rsidR="00291D48">
        <w:rPr>
          <w:rFonts w:ascii="Segoe UI" w:eastAsia="PMingLiU" w:hAnsi="Segoe UI" w:cs="Segoe UI"/>
          <w:b/>
          <w:noProof/>
        </w:rPr>
        <w:t>Current Set History</w:t>
      </w:r>
      <w:r w:rsidR="005B3049" w:rsidRPr="000A0969">
        <w:rPr>
          <w:rFonts w:ascii="Segoe UI" w:hAnsi="Segoe UI" w:cs="Segoe UI"/>
          <w:noProof/>
        </w:rPr>
        <w:tab/>
        <w:t>10</w:t>
      </w:r>
    </w:p>
    <w:p w:rsidR="005B3049" w:rsidRPr="000A0969" w:rsidRDefault="000F5D34" w:rsidP="005B3049">
      <w:pPr>
        <w:pStyle w:val="TOC2"/>
        <w:tabs>
          <w:tab w:val="left" w:pos="80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  <w:r>
        <w:rPr>
          <w:rFonts w:ascii="Segoe UI" w:eastAsia="PMingLiU" w:hAnsi="Segoe UI" w:cs="Segoe UI"/>
          <w:b/>
          <w:noProof/>
        </w:rPr>
        <w:t>5</w:t>
      </w:r>
      <w:r w:rsidR="005B3049" w:rsidRPr="000A0969">
        <w:rPr>
          <w:rFonts w:ascii="Segoe UI" w:eastAsia="PMingLiU" w:hAnsi="Segoe UI" w:cs="Segoe UI"/>
          <w:b/>
          <w:noProof/>
        </w:rPr>
        <w:t>.3</w:t>
      </w:r>
      <w:r w:rsidR="005B3049" w:rsidRPr="000A0969">
        <w:rPr>
          <w:rFonts w:ascii="Segoe UI" w:eastAsia="PMingLiU" w:hAnsi="Segoe UI" w:cs="Segoe UI"/>
          <w:smallCaps w:val="0"/>
          <w:noProof/>
          <w:sz w:val="24"/>
        </w:rPr>
        <w:tab/>
      </w:r>
      <w:r w:rsidR="00AD04D4">
        <w:rPr>
          <w:rFonts w:ascii="Segoe UI" w:eastAsia="PMingLiU" w:hAnsi="Segoe UI" w:cs="Segoe UI"/>
          <w:b/>
          <w:noProof/>
        </w:rPr>
        <w:t>All Time Historical Data</w:t>
      </w:r>
      <w:r w:rsidR="005B3049" w:rsidRPr="000A0969">
        <w:rPr>
          <w:rFonts w:ascii="Segoe UI" w:hAnsi="Segoe UI" w:cs="Segoe UI"/>
          <w:noProof/>
        </w:rPr>
        <w:tab/>
        <w:t>1</w:t>
      </w:r>
      <w:r w:rsidR="006216B8">
        <w:rPr>
          <w:rFonts w:ascii="Segoe UI" w:hAnsi="Segoe UI" w:cs="Segoe UI"/>
          <w:noProof/>
        </w:rPr>
        <w:t>1</w:t>
      </w:r>
    </w:p>
    <w:p w:rsidR="005B3049" w:rsidRDefault="005B3049" w:rsidP="005B3049"/>
    <w:p w:rsidR="00BA5291" w:rsidRDefault="00BA5291" w:rsidP="005B3049"/>
    <w:p w:rsidR="00BA5291" w:rsidRDefault="00BA5291" w:rsidP="00BA5291">
      <w:pPr>
        <w:pStyle w:val="TOC1"/>
        <w:rPr>
          <w:rFonts w:ascii="Segoe UI" w:hAnsi="Segoe UI" w:cs="Segoe UI"/>
        </w:rPr>
      </w:pPr>
      <w:r>
        <w:rPr>
          <w:rFonts w:ascii="Segoe UI" w:hAnsi="Segoe UI" w:cs="Segoe UI"/>
        </w:rPr>
        <w:t>Publishing Program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12</w:t>
      </w:r>
    </w:p>
    <w:p w:rsidR="003036CA" w:rsidRDefault="003036CA" w:rsidP="003036CA"/>
    <w:p w:rsidR="003036CA" w:rsidRDefault="003036CA" w:rsidP="003036CA">
      <w:pPr>
        <w:pStyle w:val="TOC1"/>
        <w:rPr>
          <w:rFonts w:ascii="Segoe UI" w:hAnsi="Segoe UI" w:cs="Segoe UI"/>
        </w:rPr>
      </w:pPr>
      <w:r>
        <w:rPr>
          <w:rFonts w:ascii="Segoe UI" w:hAnsi="Segoe UI" w:cs="Segoe UI"/>
        </w:rPr>
        <w:t>Installing Program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13</w:t>
      </w:r>
    </w:p>
    <w:p w:rsidR="003036CA" w:rsidRPr="003036CA" w:rsidRDefault="003036CA" w:rsidP="003036CA"/>
    <w:p w:rsidR="003036CA" w:rsidRPr="003036CA" w:rsidRDefault="003036CA" w:rsidP="003036CA"/>
    <w:p w:rsidR="00BA5291" w:rsidRPr="00AE1CB1" w:rsidRDefault="00BA5291" w:rsidP="005B3049"/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pStyle w:val="TOC1"/>
        <w:numPr>
          <w:ilvl w:val="0"/>
          <w:numId w:val="0"/>
        </w:numPr>
        <w:ind w:left="540"/>
        <w:rPr>
          <w:rFonts w:ascii="Segoe UI" w:hAnsi="Segoe UI" w:cs="Segoe UI"/>
          <w:smallCaps/>
        </w:rPr>
      </w:pP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rPr>
          <w:rFonts w:ascii="Segoe UI" w:hAnsi="Segoe UI" w:cs="Segoe UI"/>
        </w:rPr>
      </w:pPr>
    </w:p>
    <w:p w:rsidR="005B3049" w:rsidRPr="000A0969" w:rsidRDefault="005B3049" w:rsidP="005B3049">
      <w:pPr>
        <w:pStyle w:val="TOC2"/>
        <w:tabs>
          <w:tab w:val="left" w:pos="80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</w:p>
    <w:p w:rsidR="005B3049" w:rsidRPr="000A0969" w:rsidRDefault="005B3049" w:rsidP="005B3049">
      <w:pPr>
        <w:pStyle w:val="TOC2"/>
        <w:tabs>
          <w:tab w:val="left" w:pos="800"/>
          <w:tab w:val="right" w:leader="dot" w:pos="10530"/>
        </w:tabs>
        <w:rPr>
          <w:rFonts w:ascii="Segoe UI" w:hAnsi="Segoe UI" w:cs="Segoe UI"/>
          <w:noProof/>
        </w:rPr>
      </w:pPr>
    </w:p>
    <w:p w:rsidR="005B3049" w:rsidRPr="000A0969" w:rsidRDefault="005B3049" w:rsidP="005B3049">
      <w:pPr>
        <w:pStyle w:val="TOC2"/>
        <w:tabs>
          <w:tab w:val="left" w:pos="800"/>
          <w:tab w:val="right" w:leader="dot" w:pos="10530"/>
        </w:tabs>
        <w:rPr>
          <w:rFonts w:ascii="Segoe UI" w:eastAsia="PMingLiU" w:hAnsi="Segoe UI" w:cs="Segoe UI"/>
          <w:smallCaps w:val="0"/>
          <w:noProof/>
          <w:sz w:val="24"/>
        </w:rPr>
      </w:pPr>
    </w:p>
    <w:p w:rsidR="005B3049" w:rsidRDefault="00C41B12" w:rsidP="005B3049">
      <w:pPr>
        <w:rPr>
          <w:rFonts w:ascii="Segoe UI" w:hAnsi="Segoe UI" w:cs="Segoe UI"/>
          <w:color w:val="1F497D"/>
          <w:sz w:val="24"/>
          <w:szCs w:val="24"/>
        </w:rPr>
      </w:pPr>
      <w:r w:rsidRPr="000A0969">
        <w:rPr>
          <w:rFonts w:ascii="Segoe UI" w:hAnsi="Segoe UI" w:cs="Segoe UI"/>
          <w:caps/>
        </w:rPr>
        <w:fldChar w:fldCharType="end"/>
      </w:r>
    </w:p>
    <w:p w:rsidR="004E5EE1" w:rsidRDefault="004E5EE1">
      <w:pPr>
        <w:rPr>
          <w:rFonts w:ascii="Segoe UI" w:hAnsi="Segoe UI" w:cs="Segoe UI"/>
          <w:color w:val="1F497D"/>
          <w:sz w:val="24"/>
          <w:szCs w:val="24"/>
        </w:rPr>
      </w:pPr>
    </w:p>
    <w:p w:rsidR="00D551EA" w:rsidRDefault="00D551EA">
      <w:pPr>
        <w:rPr>
          <w:rFonts w:ascii="Segoe UI" w:hAnsi="Segoe UI" w:cs="Segoe UI"/>
          <w:color w:val="1F497D"/>
          <w:sz w:val="24"/>
          <w:szCs w:val="24"/>
        </w:rPr>
      </w:pPr>
      <w:r>
        <w:rPr>
          <w:rFonts w:ascii="Segoe UI" w:hAnsi="Segoe UI" w:cs="Segoe UI"/>
          <w:color w:val="1F497D"/>
          <w:sz w:val="24"/>
          <w:szCs w:val="24"/>
        </w:rPr>
        <w:br w:type="page"/>
      </w:r>
    </w:p>
    <w:p w:rsidR="008312D0" w:rsidRDefault="007269D5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312D0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Description</w:t>
      </w:r>
      <w:r w:rsidR="003E1165" w:rsidRPr="008312D0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. </w:t>
      </w:r>
    </w:p>
    <w:p w:rsidR="00821BB8" w:rsidRPr="009D02BC" w:rsidRDefault="00821BB8" w:rsidP="001E0664">
      <w:pPr>
        <w:pStyle w:val="BodyTextIndent2"/>
        <w:ind w:left="-90"/>
        <w:rPr>
          <w:rFonts w:ascii="Segoe UI" w:hAnsi="Segoe UI" w:cs="Segoe UI"/>
          <w:sz w:val="24"/>
          <w:szCs w:val="24"/>
        </w:rPr>
      </w:pPr>
      <w:r w:rsidRPr="009D02BC">
        <w:rPr>
          <w:rFonts w:ascii="Segoe UI" w:hAnsi="Segoe UI" w:cs="Segoe UI"/>
          <w:sz w:val="24"/>
          <w:szCs w:val="24"/>
        </w:rPr>
        <w:t>For the better management purpose, the DTY PU Life Monitor is a supplement to the “</w:t>
      </w:r>
      <w:r w:rsidR="001E0664">
        <w:rPr>
          <w:rFonts w:ascii="Segoe UI" w:hAnsi="Segoe UI" w:cs="Segoe UI"/>
          <w:sz w:val="24"/>
          <w:szCs w:val="24"/>
        </w:rPr>
        <w:t xml:space="preserve">DTY </w:t>
      </w:r>
      <w:r w:rsidRPr="009D02BC">
        <w:rPr>
          <w:rFonts w:ascii="Segoe UI" w:hAnsi="Segoe UI" w:cs="Segoe UI"/>
          <w:sz w:val="24"/>
          <w:szCs w:val="24"/>
        </w:rPr>
        <w:t>Condition Card Program”.</w:t>
      </w:r>
    </w:p>
    <w:p w:rsidR="00821BB8" w:rsidRDefault="00821BB8" w:rsidP="0042092A">
      <w:pPr>
        <w:pStyle w:val="ListParagraph"/>
        <w:numPr>
          <w:ilvl w:val="1"/>
          <w:numId w:val="5"/>
        </w:numPr>
        <w:ind w:left="630" w:hanging="720"/>
        <w:jc w:val="both"/>
        <w:rPr>
          <w:rFonts w:ascii="Segoe UI" w:hAnsi="Segoe UI" w:cs="Segoe UI"/>
          <w:color w:val="1F497D"/>
          <w:sz w:val="24"/>
          <w:szCs w:val="24"/>
        </w:rPr>
      </w:pPr>
      <w:r>
        <w:rPr>
          <w:rFonts w:ascii="Segoe UI" w:hAnsi="Segoe UI" w:cs="Segoe UI"/>
          <w:color w:val="1F497D"/>
          <w:sz w:val="24"/>
          <w:szCs w:val="24"/>
        </w:rPr>
        <w:t>Provides better overview of all PU Set being used in production on all machines and not used (online/Offline PU SET).</w:t>
      </w:r>
    </w:p>
    <w:p w:rsidR="00821BB8" w:rsidRDefault="00821BB8" w:rsidP="0042092A">
      <w:pPr>
        <w:pStyle w:val="ListParagraph"/>
        <w:numPr>
          <w:ilvl w:val="1"/>
          <w:numId w:val="5"/>
        </w:numPr>
        <w:ind w:left="630" w:hanging="720"/>
        <w:jc w:val="both"/>
        <w:rPr>
          <w:rFonts w:ascii="Segoe UI" w:hAnsi="Segoe UI" w:cs="Segoe UI"/>
          <w:color w:val="1F497D"/>
          <w:sz w:val="24"/>
          <w:szCs w:val="24"/>
        </w:rPr>
      </w:pPr>
      <w:r w:rsidRPr="009572C5">
        <w:rPr>
          <w:rFonts w:ascii="Segoe UI" w:hAnsi="Segoe UI" w:cs="Segoe UI"/>
          <w:color w:val="1F497D"/>
          <w:sz w:val="24"/>
          <w:szCs w:val="24"/>
        </w:rPr>
        <w:t>Prevents using the wrong PU Set when supervisor/manager issues condition cards.</w:t>
      </w:r>
    </w:p>
    <w:p w:rsidR="00821BB8" w:rsidRDefault="00821BB8" w:rsidP="0042092A">
      <w:pPr>
        <w:pStyle w:val="ListParagraph"/>
        <w:numPr>
          <w:ilvl w:val="1"/>
          <w:numId w:val="5"/>
        </w:numPr>
        <w:ind w:left="630" w:hanging="720"/>
        <w:jc w:val="both"/>
        <w:rPr>
          <w:rFonts w:ascii="Segoe UI" w:hAnsi="Segoe UI" w:cs="Segoe UI"/>
          <w:color w:val="1F497D"/>
          <w:sz w:val="24"/>
          <w:szCs w:val="24"/>
        </w:rPr>
      </w:pPr>
      <w:r w:rsidRPr="009572C5">
        <w:rPr>
          <w:rFonts w:ascii="Segoe UI" w:hAnsi="Segoe UI" w:cs="Segoe UI"/>
          <w:color w:val="1F497D"/>
          <w:sz w:val="24"/>
          <w:szCs w:val="24"/>
        </w:rPr>
        <w:t>Prevents using PU Set that exceeds the PU Set Life limit by providing historical information of current PU set utilization span.</w:t>
      </w:r>
    </w:p>
    <w:p w:rsidR="00821BB8" w:rsidRPr="0024111E" w:rsidRDefault="00821BB8" w:rsidP="0042092A">
      <w:pPr>
        <w:pStyle w:val="ListParagraph"/>
        <w:numPr>
          <w:ilvl w:val="1"/>
          <w:numId w:val="5"/>
        </w:numPr>
        <w:ind w:left="630" w:hanging="720"/>
        <w:jc w:val="both"/>
        <w:rPr>
          <w:rFonts w:ascii="Segoe UI" w:hAnsi="Segoe UI" w:cs="Segoe UI"/>
          <w:color w:val="1F497D"/>
          <w:sz w:val="24"/>
          <w:szCs w:val="24"/>
        </w:rPr>
      </w:pPr>
      <w:r w:rsidRPr="0024111E">
        <w:rPr>
          <w:rFonts w:ascii="Segoe UI" w:hAnsi="Segoe UI" w:cs="Segoe UI"/>
          <w:color w:val="1F497D"/>
          <w:sz w:val="24"/>
          <w:szCs w:val="24"/>
        </w:rPr>
        <w:t xml:space="preserve">Help DTY Section to maximize utilization of each PU Set while still keeping consistent yarn quality. </w:t>
      </w:r>
    </w:p>
    <w:p w:rsidR="00DF3BAF" w:rsidRPr="00B328C7" w:rsidRDefault="00DF3BAF" w:rsidP="00B328C7">
      <w:pPr>
        <w:rPr>
          <w:color w:val="1F497D"/>
          <w:sz w:val="22"/>
          <w:szCs w:val="22"/>
        </w:rPr>
      </w:pPr>
    </w:p>
    <w:p w:rsidR="00937B78" w:rsidRPr="00937B78" w:rsidRDefault="00DA6BB7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937B78">
        <w:rPr>
          <w:rFonts w:ascii="Segoe UI" w:hAnsi="Segoe UI" w:cs="Segoe UI"/>
          <w:b/>
          <w:color w:val="000000" w:themeColor="text1"/>
          <w:sz w:val="24"/>
          <w:szCs w:val="24"/>
        </w:rPr>
        <w:t>System Overview</w:t>
      </w:r>
    </w:p>
    <w:p w:rsidR="00E9655C" w:rsidRDefault="00E9655C" w:rsidP="009B380C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PU Life program combines data from 2 databases </w:t>
      </w:r>
      <w:r w:rsidR="00BF1108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(2 programs previously developed)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in Nan </w:t>
      </w:r>
      <w:proofErr w:type="spellStart"/>
      <w:r>
        <w:rPr>
          <w:rFonts w:ascii="Segoe UI" w:hAnsi="Segoe UI" w:cs="Segoe UI"/>
          <w:b/>
          <w:color w:val="000000" w:themeColor="text1"/>
          <w:sz w:val="24"/>
          <w:szCs w:val="24"/>
        </w:rPr>
        <w:t>Ya</w:t>
      </w:r>
      <w:proofErr w:type="spellEnd"/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Lake City SQL data server </w:t>
      </w:r>
      <w:r w:rsidR="00BF1108">
        <w:rPr>
          <w:rFonts w:ascii="Segoe UI" w:hAnsi="Segoe UI" w:cs="Segoe UI"/>
          <w:b/>
          <w:color w:val="000000" w:themeColor="text1"/>
          <w:sz w:val="24"/>
          <w:szCs w:val="24"/>
        </w:rPr>
        <w:t>(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172.16.216.7): </w:t>
      </w:r>
    </w:p>
    <w:p w:rsidR="00E9655C" w:rsidRDefault="00E9655C" w:rsidP="009B380C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Process Report Database</w:t>
      </w:r>
      <w:r w:rsidR="00192F30">
        <w:rPr>
          <w:rFonts w:ascii="Segoe UI" w:hAnsi="Segoe UI" w:cs="Segoe UI"/>
          <w:b/>
          <w:color w:val="000000" w:themeColor="text1"/>
          <w:sz w:val="24"/>
          <w:szCs w:val="24"/>
        </w:rPr>
        <w:t>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[172.16.216.7]</w:t>
      </w:r>
      <w:proofErr w:type="gramStart"/>
      <w:r>
        <w:rPr>
          <w:rFonts w:ascii="Segoe UI" w:hAnsi="Segoe UI" w:cs="Segoe UI"/>
          <w:b/>
          <w:color w:val="000000" w:themeColor="text1"/>
          <w:sz w:val="24"/>
          <w:szCs w:val="24"/>
        </w:rPr>
        <w:t>.[</w:t>
      </w:r>
      <w:proofErr w:type="spellStart"/>
      <w:proofErr w:type="gramEnd"/>
      <w:r>
        <w:rPr>
          <w:rFonts w:ascii="Segoe UI" w:hAnsi="Segoe UI" w:cs="Segoe UI"/>
          <w:b/>
          <w:color w:val="000000" w:themeColor="text1"/>
          <w:sz w:val="24"/>
          <w:szCs w:val="24"/>
        </w:rPr>
        <w:t>ProcReport</w:t>
      </w:r>
      <w:proofErr w:type="spellEnd"/>
      <w:r>
        <w:rPr>
          <w:rFonts w:ascii="Segoe UI" w:hAnsi="Segoe UI" w:cs="Segoe UI"/>
          <w:b/>
          <w:color w:val="000000" w:themeColor="text1"/>
          <w:sz w:val="24"/>
          <w:szCs w:val="24"/>
        </w:rPr>
        <w:t>]</w:t>
      </w:r>
    </w:p>
    <w:p w:rsidR="00E9655C" w:rsidRDefault="00E9655C" w:rsidP="009B380C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Production Condition Card</w:t>
      </w:r>
      <w:r w:rsidR="00192F30">
        <w:rPr>
          <w:rFonts w:ascii="Segoe UI" w:hAnsi="Segoe UI" w:cs="Segoe UI"/>
          <w:b/>
          <w:color w:val="000000" w:themeColor="text1"/>
          <w:sz w:val="24"/>
          <w:szCs w:val="24"/>
        </w:rPr>
        <w:t>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[172.16.216.7]</w:t>
      </w:r>
      <w:proofErr w:type="gramStart"/>
      <w:r>
        <w:rPr>
          <w:rFonts w:ascii="Segoe UI" w:hAnsi="Segoe UI" w:cs="Segoe UI"/>
          <w:b/>
          <w:color w:val="000000" w:themeColor="text1"/>
          <w:sz w:val="24"/>
          <w:szCs w:val="24"/>
        </w:rPr>
        <w:t>.[</w:t>
      </w:r>
      <w:proofErr w:type="spellStart"/>
      <w:proofErr w:type="gramEnd"/>
      <w:r>
        <w:rPr>
          <w:rFonts w:ascii="Segoe UI" w:hAnsi="Segoe UI" w:cs="Segoe UI"/>
          <w:b/>
          <w:color w:val="000000" w:themeColor="text1"/>
          <w:sz w:val="24"/>
          <w:szCs w:val="24"/>
        </w:rPr>
        <w:t>StapleReport</w:t>
      </w:r>
      <w:proofErr w:type="spellEnd"/>
      <w:r>
        <w:rPr>
          <w:rFonts w:ascii="Segoe UI" w:hAnsi="Segoe UI" w:cs="Segoe UI"/>
          <w:b/>
          <w:color w:val="000000" w:themeColor="text1"/>
          <w:sz w:val="24"/>
          <w:szCs w:val="24"/>
        </w:rPr>
        <w:t>]</w:t>
      </w:r>
    </w:p>
    <w:p w:rsidR="00E9655C" w:rsidRDefault="00E9655C" w:rsidP="00F95181">
      <w:pPr>
        <w:pStyle w:val="ListParagraph"/>
        <w:tabs>
          <w:tab w:val="left" w:pos="630"/>
        </w:tabs>
        <w:ind w:left="630" w:hanging="720"/>
        <w:jc w:val="both"/>
        <w:rPr>
          <w:rFonts w:ascii="Segoe UI" w:hAnsi="Segoe UI" w:cs="Segoe UI"/>
          <w:color w:val="1F497D" w:themeColor="text2"/>
          <w:sz w:val="24"/>
          <w:szCs w:val="24"/>
        </w:rPr>
      </w:pPr>
      <w:r>
        <w:rPr>
          <w:rFonts w:ascii="Segoe UI" w:hAnsi="Segoe UI" w:cs="Segoe UI"/>
          <w:color w:val="1F497D" w:themeColor="text2"/>
          <w:sz w:val="24"/>
          <w:szCs w:val="24"/>
        </w:rPr>
        <w:t>2.1</w:t>
      </w:r>
      <w:r>
        <w:rPr>
          <w:rFonts w:ascii="Segoe UI" w:hAnsi="Segoe UI" w:cs="Segoe UI"/>
          <w:color w:val="1F497D" w:themeColor="text2"/>
          <w:sz w:val="24"/>
          <w:szCs w:val="24"/>
        </w:rPr>
        <w:tab/>
      </w:r>
      <w:r w:rsidRPr="007163EA">
        <w:rPr>
          <w:rFonts w:ascii="Segoe UI" w:hAnsi="Segoe UI" w:cs="Segoe UI"/>
          <w:color w:val="1F497D" w:themeColor="text2"/>
          <w:sz w:val="24"/>
          <w:szCs w:val="24"/>
        </w:rPr>
        <w:t>Process Report Database</w:t>
      </w:r>
      <w:r>
        <w:rPr>
          <w:rFonts w:ascii="Segoe UI" w:hAnsi="Segoe UI" w:cs="Segoe UI"/>
          <w:color w:val="1F497D" w:themeColor="text2"/>
          <w:sz w:val="24"/>
          <w:szCs w:val="24"/>
        </w:rPr>
        <w:t>:</w:t>
      </w:r>
      <w:r w:rsidRPr="007163EA">
        <w:rPr>
          <w:rFonts w:ascii="Segoe UI" w:hAnsi="Segoe UI" w:cs="Segoe UI"/>
          <w:color w:val="1F497D" w:themeColor="text2"/>
          <w:sz w:val="24"/>
          <w:szCs w:val="24"/>
        </w:rPr>
        <w:t xml:space="preserve"> </w:t>
      </w:r>
      <w:r>
        <w:rPr>
          <w:rFonts w:ascii="Segoe UI" w:hAnsi="Segoe UI" w:cs="Segoe UI"/>
          <w:color w:val="1F497D" w:themeColor="text2"/>
          <w:sz w:val="24"/>
          <w:szCs w:val="24"/>
        </w:rPr>
        <w:t xml:space="preserve">this is </w:t>
      </w:r>
      <w:r w:rsidRPr="007163EA">
        <w:rPr>
          <w:rFonts w:ascii="Segoe UI" w:hAnsi="Segoe UI" w:cs="Segoe UI"/>
          <w:color w:val="1F497D" w:themeColor="text2"/>
          <w:sz w:val="24"/>
          <w:szCs w:val="24"/>
        </w:rPr>
        <w:t xml:space="preserve">DTY Production Status Database </w:t>
      </w:r>
      <w:r>
        <w:rPr>
          <w:rFonts w:ascii="Segoe UI" w:hAnsi="Segoe UI" w:cs="Segoe UI"/>
          <w:color w:val="1F497D" w:themeColor="text2"/>
          <w:sz w:val="24"/>
          <w:szCs w:val="24"/>
        </w:rPr>
        <w:t>which has data for Production Information such as M/C, Spec, POY Lot, Maintenance Date…etc</w:t>
      </w:r>
    </w:p>
    <w:p w:rsidR="00E9655C" w:rsidRDefault="00E9655C" w:rsidP="00F95181">
      <w:pPr>
        <w:pStyle w:val="ListParagraph"/>
        <w:tabs>
          <w:tab w:val="left" w:pos="630"/>
        </w:tabs>
        <w:ind w:left="630" w:hanging="720"/>
        <w:jc w:val="both"/>
        <w:rPr>
          <w:rFonts w:ascii="Segoe UI" w:hAnsi="Segoe UI" w:cs="Segoe UI"/>
          <w:color w:val="1F497D" w:themeColor="text2"/>
          <w:sz w:val="24"/>
          <w:szCs w:val="24"/>
        </w:rPr>
      </w:pPr>
      <w:r>
        <w:rPr>
          <w:rFonts w:ascii="Segoe UI" w:hAnsi="Segoe UI" w:cs="Segoe UI"/>
          <w:color w:val="1F497D" w:themeColor="text2"/>
          <w:sz w:val="24"/>
          <w:szCs w:val="24"/>
        </w:rPr>
        <w:t>2.2</w:t>
      </w:r>
      <w:r>
        <w:rPr>
          <w:rFonts w:ascii="Segoe UI" w:hAnsi="Segoe UI" w:cs="Segoe UI"/>
          <w:color w:val="1F497D" w:themeColor="text2"/>
          <w:sz w:val="24"/>
          <w:szCs w:val="24"/>
        </w:rPr>
        <w:tab/>
        <w:t xml:space="preserve">DTY Production Condition Card: this is the Database which has </w:t>
      </w:r>
      <w:r w:rsidR="00C46F60">
        <w:rPr>
          <w:rFonts w:ascii="Segoe UI" w:hAnsi="Segoe UI" w:cs="Segoe UI"/>
          <w:color w:val="1F497D" w:themeColor="text2"/>
          <w:sz w:val="24"/>
          <w:szCs w:val="24"/>
        </w:rPr>
        <w:t xml:space="preserve">conditions </w:t>
      </w:r>
      <w:r>
        <w:rPr>
          <w:rFonts w:ascii="Segoe UI" w:hAnsi="Segoe UI" w:cs="Segoe UI"/>
          <w:color w:val="1F497D" w:themeColor="text2"/>
          <w:sz w:val="24"/>
          <w:szCs w:val="24"/>
        </w:rPr>
        <w:t>data for the PU SET, Stack configuration, Hardness</w:t>
      </w:r>
      <w:r w:rsidR="00C46F60">
        <w:rPr>
          <w:rFonts w:ascii="Segoe UI" w:hAnsi="Segoe UI" w:cs="Segoe UI"/>
          <w:color w:val="1F497D" w:themeColor="text2"/>
          <w:sz w:val="24"/>
          <w:szCs w:val="24"/>
        </w:rPr>
        <w:t xml:space="preserve"> for each lot</w:t>
      </w:r>
      <w:r>
        <w:rPr>
          <w:rFonts w:ascii="Segoe UI" w:hAnsi="Segoe UI" w:cs="Segoe UI"/>
          <w:color w:val="1F497D" w:themeColor="text2"/>
          <w:sz w:val="24"/>
          <w:szCs w:val="24"/>
        </w:rPr>
        <w:t xml:space="preserve">.  </w:t>
      </w:r>
    </w:p>
    <w:p w:rsidR="00DA6BB7" w:rsidRDefault="00D752A6" w:rsidP="00DA6BB7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object w:dxaOrig="11242" w:dyaOrig="7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1pt;height:313.65pt" o:ole="">
            <v:imagedata r:id="rId8" o:title=""/>
          </v:shape>
          <o:OLEObject Type="Embed" ProgID="Visio.Drawing.11" ShapeID="_x0000_i1025" DrawAspect="Content" ObjectID="_1695541901" r:id="rId9"/>
        </w:object>
      </w:r>
    </w:p>
    <w:p w:rsidR="004468E7" w:rsidRPr="00FF4E49" w:rsidRDefault="004468E7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F4E49">
        <w:rPr>
          <w:rFonts w:ascii="Segoe UI" w:hAnsi="Segoe UI" w:cs="Segoe UI"/>
          <w:b/>
          <w:sz w:val="24"/>
          <w:szCs w:val="24"/>
        </w:rPr>
        <w:lastRenderedPageBreak/>
        <w:t>SQL Server Database</w:t>
      </w:r>
      <w:r w:rsidR="00DB0A21">
        <w:rPr>
          <w:rFonts w:ascii="Segoe UI" w:hAnsi="Segoe UI" w:cs="Segoe UI"/>
          <w:b/>
          <w:sz w:val="24"/>
          <w:szCs w:val="24"/>
        </w:rPr>
        <w:t xml:space="preserve"> (</w:t>
      </w:r>
      <w:proofErr w:type="spellStart"/>
      <w:r w:rsidR="00DB0A21">
        <w:rPr>
          <w:rFonts w:ascii="Segoe UI" w:hAnsi="Segoe UI" w:cs="Segoe UI"/>
          <w:b/>
          <w:sz w:val="24"/>
          <w:szCs w:val="24"/>
        </w:rPr>
        <w:t>Sql</w:t>
      </w:r>
      <w:proofErr w:type="spellEnd"/>
      <w:r w:rsidR="00DB0A21">
        <w:rPr>
          <w:rFonts w:ascii="Segoe UI" w:hAnsi="Segoe UI" w:cs="Segoe UI"/>
          <w:b/>
          <w:sz w:val="24"/>
          <w:szCs w:val="24"/>
        </w:rPr>
        <w:t xml:space="preserve"> 2000 and above)</w:t>
      </w:r>
      <w:r w:rsidRPr="00FF4E49">
        <w:rPr>
          <w:rFonts w:ascii="Segoe UI" w:hAnsi="Segoe UI" w:cs="Segoe UI"/>
          <w:b/>
          <w:sz w:val="24"/>
          <w:szCs w:val="24"/>
        </w:rPr>
        <w:t xml:space="preserve">: </w:t>
      </w:r>
    </w:p>
    <w:p w:rsidR="004468E7" w:rsidRPr="00091200" w:rsidRDefault="008D702F" w:rsidP="004468E7">
      <w:pPr>
        <w:ind w:firstLine="851"/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t xml:space="preserve">3.1 </w:t>
      </w:r>
      <w:r w:rsidR="004468E7" w:rsidRPr="00091200">
        <w:rPr>
          <w:rFonts w:ascii="Segoe UI" w:eastAsia="PMingLiU" w:hAnsi="Segoe UI" w:cs="Segoe UI"/>
          <w:b/>
          <w:sz w:val="22"/>
          <w:szCs w:val="22"/>
        </w:rPr>
        <w:t>DTY Daily Production</w:t>
      </w:r>
    </w:p>
    <w:p w:rsidR="004468E7" w:rsidRPr="00091200" w:rsidRDefault="004468E7" w:rsidP="004468E7">
      <w:pPr>
        <w:pStyle w:val="NormalIndent"/>
        <w:rPr>
          <w:rFonts w:ascii="Segoe UI" w:hAnsi="Segoe UI" w:cs="Segoe UI"/>
          <w:sz w:val="22"/>
          <w:szCs w:val="22"/>
          <w:lang w:eastAsia="zh-TW"/>
        </w:rPr>
      </w:pPr>
    </w:p>
    <w:p w:rsidR="004468E7" w:rsidRPr="00091200" w:rsidRDefault="004468E7" w:rsidP="008A3A19">
      <w:pPr>
        <w:pStyle w:val="Heading2"/>
        <w:ind w:left="992"/>
        <w:jc w:val="left"/>
        <w:rPr>
          <w:rFonts w:ascii="Segoe UI" w:eastAsia="PMingLiU" w:hAnsi="Segoe UI" w:cs="Segoe UI"/>
          <w:b w:val="0"/>
          <w:sz w:val="22"/>
          <w:szCs w:val="22"/>
        </w:rPr>
      </w:pPr>
      <w:r w:rsidRPr="00091200">
        <w:rPr>
          <w:rFonts w:ascii="Segoe UI" w:eastAsia="PMingLiU" w:hAnsi="Segoe UI" w:cs="Segoe UI"/>
          <w:b w:val="0"/>
          <w:sz w:val="22"/>
          <w:szCs w:val="22"/>
        </w:rPr>
        <w:t xml:space="preserve">Table – </w:t>
      </w:r>
      <w:r w:rsidRPr="00091200">
        <w:rPr>
          <w:rFonts w:ascii="Segoe UI" w:hAnsi="Segoe UI" w:cs="Segoe UI"/>
          <w:sz w:val="22"/>
          <w:szCs w:val="22"/>
        </w:rPr>
        <w:t>[172.16.216.7]</w:t>
      </w:r>
      <w:proofErr w:type="gramStart"/>
      <w:r w:rsidRPr="00091200">
        <w:rPr>
          <w:rFonts w:ascii="Segoe UI" w:hAnsi="Segoe UI" w:cs="Segoe UI"/>
          <w:sz w:val="22"/>
          <w:szCs w:val="22"/>
        </w:rPr>
        <w:t>.[</w:t>
      </w:r>
      <w:proofErr w:type="gramEnd"/>
      <w:r w:rsidRPr="00091200">
        <w:rPr>
          <w:rFonts w:ascii="Segoe UI" w:hAnsi="Segoe UI" w:cs="Segoe UI"/>
          <w:sz w:val="22"/>
          <w:szCs w:val="22"/>
        </w:rPr>
        <w:t>ProcReport].[DBO].[DTYDetail]</w:t>
      </w:r>
    </w:p>
    <w:tbl>
      <w:tblPr>
        <w:tblW w:w="0" w:type="auto"/>
        <w:jc w:val="center"/>
        <w:tblInd w:w="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88"/>
        <w:gridCol w:w="2830"/>
        <w:gridCol w:w="1350"/>
        <w:gridCol w:w="4348"/>
      </w:tblGrid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Order</w:t>
            </w:r>
          </w:p>
        </w:tc>
        <w:tc>
          <w:tcPr>
            <w:tcW w:w="2830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350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Type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dt_pdate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Production Date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dt_mac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Machine No.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dt_lotno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Lot No.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dt_spec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Production Spec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dt_sm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Special Mark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dt_ply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Ply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dt_poylot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Used POY Lot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dt_poysm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POY Lot Special Mark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dt_poyoil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varchar(15)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POY Oil Name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dt_mtdate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Last date of Maintenance of the machine</w:t>
            </w:r>
          </w:p>
        </w:tc>
      </w:tr>
      <w:tr w:rsidR="004468E7" w:rsidRPr="00091200" w:rsidTr="00F24E5C">
        <w:trPr>
          <w:jc w:val="center"/>
        </w:trPr>
        <w:tc>
          <w:tcPr>
            <w:tcW w:w="788" w:type="dxa"/>
          </w:tcPr>
          <w:p w:rsidR="004468E7" w:rsidRPr="00091200" w:rsidRDefault="004468E7" w:rsidP="00F60B79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dt_TotalBobins</w:t>
            </w:r>
          </w:p>
        </w:tc>
        <w:tc>
          <w:tcPr>
            <w:tcW w:w="135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348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Total Bobbins produced in a day</w:t>
            </w:r>
          </w:p>
        </w:tc>
      </w:tr>
    </w:tbl>
    <w:p w:rsidR="004468E7" w:rsidRPr="00091200" w:rsidRDefault="004468E7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</w:p>
    <w:p w:rsidR="004468E7" w:rsidRPr="00091200" w:rsidRDefault="004468E7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</w:p>
    <w:p w:rsidR="004468E7" w:rsidRPr="00091200" w:rsidRDefault="00103FFF" w:rsidP="004468E7">
      <w:pPr>
        <w:ind w:firstLine="851"/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t xml:space="preserve">3.2 </w:t>
      </w:r>
      <w:r w:rsidR="004468E7" w:rsidRPr="00091200">
        <w:rPr>
          <w:rFonts w:ascii="Segoe UI" w:eastAsia="PMingLiU" w:hAnsi="Segoe UI" w:cs="Segoe UI"/>
          <w:b/>
          <w:sz w:val="22"/>
          <w:szCs w:val="22"/>
        </w:rPr>
        <w:t>DTY Condition History for Barmag Machines</w:t>
      </w:r>
    </w:p>
    <w:p w:rsidR="004468E7" w:rsidRPr="00091200" w:rsidRDefault="004468E7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</w:p>
    <w:p w:rsidR="004468E7" w:rsidRPr="00091200" w:rsidRDefault="004468E7" w:rsidP="008A3A19">
      <w:pPr>
        <w:pStyle w:val="Heading2"/>
        <w:ind w:left="992"/>
        <w:jc w:val="left"/>
        <w:rPr>
          <w:rFonts w:ascii="Segoe UI" w:eastAsia="PMingLiU" w:hAnsi="Segoe UI" w:cs="Segoe UI"/>
          <w:b w:val="0"/>
          <w:sz w:val="22"/>
          <w:szCs w:val="22"/>
        </w:rPr>
      </w:pPr>
      <w:r w:rsidRPr="00091200">
        <w:rPr>
          <w:rFonts w:ascii="Segoe UI" w:eastAsia="PMingLiU" w:hAnsi="Segoe UI" w:cs="Segoe UI"/>
          <w:b w:val="0"/>
          <w:sz w:val="22"/>
          <w:szCs w:val="22"/>
        </w:rPr>
        <w:t xml:space="preserve">Table – </w:t>
      </w:r>
      <w:r w:rsidRPr="00091200">
        <w:rPr>
          <w:rFonts w:ascii="Segoe UI" w:hAnsi="Segoe UI" w:cs="Segoe UI"/>
          <w:sz w:val="22"/>
          <w:szCs w:val="22"/>
        </w:rPr>
        <w:t>[172.16.216.7]</w:t>
      </w:r>
      <w:proofErr w:type="gramStart"/>
      <w:r w:rsidRPr="00091200">
        <w:rPr>
          <w:rFonts w:ascii="Segoe UI" w:hAnsi="Segoe UI" w:cs="Segoe UI"/>
          <w:sz w:val="22"/>
          <w:szCs w:val="22"/>
        </w:rPr>
        <w:t>.[</w:t>
      </w:r>
      <w:proofErr w:type="gramEnd"/>
      <w:r w:rsidR="00BB7C9E">
        <w:rPr>
          <w:rFonts w:ascii="Segoe UI" w:hAnsi="Segoe UI" w:cs="Segoe UI"/>
          <w:sz w:val="22"/>
          <w:szCs w:val="22"/>
        </w:rPr>
        <w:t>StapleReport</w:t>
      </w:r>
      <w:r w:rsidRPr="00091200">
        <w:rPr>
          <w:rFonts w:ascii="Segoe UI" w:hAnsi="Segoe UI" w:cs="Segoe UI"/>
          <w:sz w:val="22"/>
          <w:szCs w:val="22"/>
        </w:rPr>
        <w:t>].[DBO].[DTY_Cond_Hist]</w:t>
      </w:r>
    </w:p>
    <w:tbl>
      <w:tblPr>
        <w:tblW w:w="0" w:type="auto"/>
        <w:jc w:val="center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95"/>
        <w:gridCol w:w="2830"/>
        <w:gridCol w:w="1325"/>
        <w:gridCol w:w="4379"/>
      </w:tblGrid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Order</w:t>
            </w:r>
          </w:p>
        </w:tc>
        <w:tc>
          <w:tcPr>
            <w:tcW w:w="2830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32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Type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Create_pDate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Condition Creation date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2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MC_No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Machine No.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3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DTY_LotNo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Lot No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4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PU_Type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Type: 9 mm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5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PU_Diameter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53.5mm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6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PU_hardness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Hardness: 87A, 85A, 88A</w:t>
            </w:r>
          </w:p>
        </w:tc>
      </w:tr>
      <w:tr w:rsidR="004468E7" w:rsidRPr="00091200" w:rsidTr="0053090F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7</w:t>
            </w:r>
          </w:p>
        </w:tc>
        <w:tc>
          <w:tcPr>
            <w:tcW w:w="2830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PU_Stack</w:t>
            </w:r>
          </w:p>
        </w:tc>
        <w:tc>
          <w:tcPr>
            <w:tcW w:w="1325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Disc configuration: 1-4-1 S/Z/SZ, 1-5-1 S/Z/SZ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8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PU_SetNo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 xml:space="preserve">Barmag M/C Set A ~ R (18 Sets); 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PU_Assemble_Date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Date the PU set was assembled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10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dUserName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Creator of the Condition</w:t>
            </w:r>
          </w:p>
        </w:tc>
      </w:tr>
    </w:tbl>
    <w:p w:rsidR="004468E7" w:rsidRPr="00091200" w:rsidRDefault="004468E7" w:rsidP="004468E7">
      <w:pPr>
        <w:rPr>
          <w:rFonts w:ascii="Segoe UI" w:hAnsi="Segoe UI" w:cs="Segoe UI"/>
          <w:sz w:val="22"/>
          <w:szCs w:val="22"/>
        </w:rPr>
      </w:pPr>
    </w:p>
    <w:p w:rsidR="004468E7" w:rsidRPr="00091200" w:rsidRDefault="004468E7" w:rsidP="004468E7">
      <w:pPr>
        <w:rPr>
          <w:rFonts w:ascii="Segoe UI" w:hAnsi="Segoe UI" w:cs="Segoe UI"/>
          <w:sz w:val="22"/>
          <w:szCs w:val="22"/>
        </w:rPr>
      </w:pPr>
    </w:p>
    <w:p w:rsidR="004468E7" w:rsidRPr="00091200" w:rsidRDefault="004468E7" w:rsidP="004468E7">
      <w:pPr>
        <w:rPr>
          <w:rFonts w:ascii="Segoe UI" w:hAnsi="Segoe UI" w:cs="Segoe UI"/>
          <w:sz w:val="22"/>
          <w:szCs w:val="22"/>
        </w:rPr>
      </w:pPr>
    </w:p>
    <w:p w:rsidR="008A3A19" w:rsidRDefault="008A3A19">
      <w:pPr>
        <w:rPr>
          <w:rFonts w:ascii="Segoe UI" w:eastAsia="PMingLiU" w:hAnsi="Segoe UI" w:cs="Segoe UI"/>
          <w:b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br w:type="page"/>
      </w:r>
    </w:p>
    <w:p w:rsidR="004468E7" w:rsidRPr="00091200" w:rsidRDefault="00B8569C" w:rsidP="00F24E5C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lastRenderedPageBreak/>
        <w:t xml:space="preserve">3.3 </w:t>
      </w:r>
      <w:r w:rsidR="004468E7" w:rsidRPr="00091200">
        <w:rPr>
          <w:rFonts w:ascii="Segoe UI" w:eastAsia="PMingLiU" w:hAnsi="Segoe UI" w:cs="Segoe UI"/>
          <w:b/>
          <w:sz w:val="22"/>
          <w:szCs w:val="22"/>
        </w:rPr>
        <w:t>DTY Condition History for TMT Machines</w:t>
      </w:r>
    </w:p>
    <w:p w:rsidR="004468E7" w:rsidRPr="00091200" w:rsidRDefault="004468E7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</w:p>
    <w:p w:rsidR="004468E7" w:rsidRPr="00091200" w:rsidRDefault="004468E7" w:rsidP="008A3A19">
      <w:pPr>
        <w:pStyle w:val="Heading2"/>
        <w:ind w:left="992"/>
        <w:jc w:val="left"/>
        <w:rPr>
          <w:rFonts w:ascii="Segoe UI" w:eastAsia="PMingLiU" w:hAnsi="Segoe UI" w:cs="Segoe UI"/>
          <w:b w:val="0"/>
          <w:sz w:val="22"/>
          <w:szCs w:val="22"/>
        </w:rPr>
      </w:pPr>
      <w:r w:rsidRPr="00091200">
        <w:rPr>
          <w:rFonts w:ascii="Segoe UI" w:eastAsia="PMingLiU" w:hAnsi="Segoe UI" w:cs="Segoe UI"/>
          <w:b w:val="0"/>
          <w:sz w:val="22"/>
          <w:szCs w:val="22"/>
        </w:rPr>
        <w:t xml:space="preserve">Table – </w:t>
      </w:r>
      <w:r w:rsidRPr="00091200">
        <w:rPr>
          <w:rFonts w:ascii="Segoe UI" w:hAnsi="Segoe UI" w:cs="Segoe UI"/>
          <w:sz w:val="22"/>
          <w:szCs w:val="22"/>
        </w:rPr>
        <w:t>[172.16.216.7]</w:t>
      </w:r>
      <w:proofErr w:type="gramStart"/>
      <w:r w:rsidRPr="00091200">
        <w:rPr>
          <w:rFonts w:ascii="Segoe UI" w:hAnsi="Segoe UI" w:cs="Segoe UI"/>
          <w:sz w:val="22"/>
          <w:szCs w:val="22"/>
        </w:rPr>
        <w:t>.[</w:t>
      </w:r>
      <w:proofErr w:type="gramEnd"/>
      <w:r w:rsidR="00BB7C9E">
        <w:rPr>
          <w:rFonts w:ascii="Segoe UI" w:hAnsi="Segoe UI" w:cs="Segoe UI"/>
          <w:sz w:val="22"/>
          <w:szCs w:val="22"/>
        </w:rPr>
        <w:t>StapleReport</w:t>
      </w:r>
      <w:r w:rsidRPr="00091200">
        <w:rPr>
          <w:rFonts w:ascii="Segoe UI" w:hAnsi="Segoe UI" w:cs="Segoe UI"/>
          <w:sz w:val="22"/>
          <w:szCs w:val="22"/>
        </w:rPr>
        <w:t>].[DBO].[DTY_TMTCond_Hist_New]</w:t>
      </w:r>
    </w:p>
    <w:tbl>
      <w:tblPr>
        <w:tblW w:w="0" w:type="auto"/>
        <w:jc w:val="center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95"/>
        <w:gridCol w:w="2830"/>
        <w:gridCol w:w="1325"/>
        <w:gridCol w:w="4379"/>
      </w:tblGrid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Order</w:t>
            </w:r>
          </w:p>
        </w:tc>
        <w:tc>
          <w:tcPr>
            <w:tcW w:w="2830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32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Type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Create_pDate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Condition Creation date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2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MC_No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Machine No.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3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DTY_LotNo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Lot No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4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PU_Type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Type: 9 mm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5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PU_Diameter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58mm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6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PU_hardness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Hardness: 87A, 85A, 88A</w:t>
            </w:r>
          </w:p>
        </w:tc>
      </w:tr>
      <w:tr w:rsidR="004468E7" w:rsidRPr="00091200" w:rsidTr="0053090F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7</w:t>
            </w:r>
          </w:p>
        </w:tc>
        <w:tc>
          <w:tcPr>
            <w:tcW w:w="2830" w:type="dxa"/>
          </w:tcPr>
          <w:p w:rsidR="004468E7" w:rsidRPr="00091200" w:rsidRDefault="004468E7" w:rsidP="0053090F">
            <w:pPr>
              <w:spacing w:line="240" w:lineRule="exac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proofErr w:type="spellStart"/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PU_Stack</w:t>
            </w:r>
            <w:proofErr w:type="spellEnd"/>
          </w:p>
        </w:tc>
        <w:tc>
          <w:tcPr>
            <w:tcW w:w="1325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Disc configuration: 1-4-1 S/Z/SZ, 1-5-1 S/Z/SZ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8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PU_SetNo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TMT M/C: SET S~U (3 sets)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PU_Assemble_Date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Date the PU set was assembled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right"/>
              <w:rPr>
                <w:rFonts w:ascii="Segoe UI" w:eastAsia="PMingLiU" w:hAnsi="Segoe UI" w:cs="Segoe UI"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sz w:val="22"/>
                <w:szCs w:val="22"/>
              </w:rPr>
              <w:t>10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dUserName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Creator of the Condition</w:t>
            </w:r>
          </w:p>
        </w:tc>
      </w:tr>
    </w:tbl>
    <w:p w:rsidR="004468E7" w:rsidRPr="00091200" w:rsidRDefault="004468E7" w:rsidP="004468E7">
      <w:pPr>
        <w:rPr>
          <w:rFonts w:ascii="Segoe UI" w:hAnsi="Segoe UI" w:cs="Segoe UI"/>
          <w:sz w:val="22"/>
          <w:szCs w:val="22"/>
        </w:rPr>
      </w:pPr>
    </w:p>
    <w:p w:rsidR="004468E7" w:rsidRDefault="004468E7" w:rsidP="004468E7">
      <w:pPr>
        <w:rPr>
          <w:rFonts w:ascii="Segoe UI" w:hAnsi="Segoe UI" w:cs="Segoe UI"/>
          <w:b/>
          <w:sz w:val="22"/>
          <w:szCs w:val="22"/>
        </w:rPr>
      </w:pPr>
    </w:p>
    <w:p w:rsidR="00575D2C" w:rsidRPr="00091200" w:rsidRDefault="00575D2C" w:rsidP="004468E7">
      <w:pPr>
        <w:rPr>
          <w:rFonts w:ascii="Segoe UI" w:hAnsi="Segoe UI" w:cs="Segoe UI"/>
          <w:b/>
          <w:sz w:val="22"/>
          <w:szCs w:val="22"/>
        </w:rPr>
      </w:pPr>
    </w:p>
    <w:p w:rsidR="004468E7" w:rsidRDefault="00B8569C" w:rsidP="004468E7">
      <w:pPr>
        <w:jc w:val="both"/>
        <w:rPr>
          <w:rFonts w:ascii="Segoe UI" w:eastAsia="PMingLiU" w:hAnsi="Segoe UI" w:cs="Segoe UI"/>
          <w:b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t xml:space="preserve">3.4 </w:t>
      </w:r>
      <w:r w:rsidR="004468E7" w:rsidRPr="00091200">
        <w:rPr>
          <w:rFonts w:ascii="Segoe UI" w:eastAsia="PMingLiU" w:hAnsi="Segoe UI" w:cs="Segoe UI"/>
          <w:b/>
          <w:sz w:val="22"/>
          <w:szCs w:val="22"/>
        </w:rPr>
        <w:t>Current Running DTY Production Conditions (Barmag Machines)</w:t>
      </w:r>
    </w:p>
    <w:p w:rsidR="00575D2C" w:rsidRPr="00091200" w:rsidRDefault="00575D2C" w:rsidP="004468E7">
      <w:pPr>
        <w:jc w:val="both"/>
        <w:rPr>
          <w:rFonts w:ascii="Segoe UI" w:eastAsia="PMingLiU" w:hAnsi="Segoe UI" w:cs="Segoe UI"/>
          <w:b/>
          <w:sz w:val="22"/>
          <w:szCs w:val="22"/>
        </w:rPr>
      </w:pPr>
    </w:p>
    <w:p w:rsidR="004468E7" w:rsidRPr="007651B9" w:rsidRDefault="004468E7" w:rsidP="00575D2C">
      <w:pPr>
        <w:ind w:firstLine="720"/>
        <w:rPr>
          <w:rFonts w:ascii="Segoe UI" w:hAnsi="Segoe UI" w:cs="Segoe UI"/>
          <w:b/>
          <w:sz w:val="22"/>
          <w:szCs w:val="22"/>
        </w:rPr>
      </w:pPr>
      <w:r w:rsidRPr="007651B9">
        <w:rPr>
          <w:rFonts w:ascii="Segoe UI" w:eastAsia="PMingLiU" w:hAnsi="Segoe UI" w:cs="Segoe UI"/>
          <w:sz w:val="22"/>
          <w:szCs w:val="22"/>
        </w:rPr>
        <w:t>Table</w:t>
      </w:r>
      <w:r w:rsidRPr="00091200">
        <w:rPr>
          <w:rFonts w:ascii="Segoe UI" w:eastAsia="PMingLiU" w:hAnsi="Segoe UI" w:cs="Segoe UI"/>
          <w:b/>
          <w:sz w:val="22"/>
          <w:szCs w:val="22"/>
        </w:rPr>
        <w:t xml:space="preserve"> – </w:t>
      </w:r>
      <w:r w:rsidRPr="007651B9">
        <w:rPr>
          <w:rFonts w:ascii="Segoe UI" w:hAnsi="Segoe UI" w:cs="Segoe UI"/>
          <w:b/>
          <w:sz w:val="22"/>
          <w:szCs w:val="22"/>
        </w:rPr>
        <w:t>[172.16.216.7]</w:t>
      </w:r>
      <w:proofErr w:type="gramStart"/>
      <w:r w:rsidRPr="007651B9">
        <w:rPr>
          <w:rFonts w:ascii="Segoe UI" w:hAnsi="Segoe UI" w:cs="Segoe UI"/>
          <w:b/>
          <w:sz w:val="22"/>
          <w:szCs w:val="22"/>
        </w:rPr>
        <w:t>.[</w:t>
      </w:r>
      <w:proofErr w:type="gramEnd"/>
      <w:r w:rsidR="00BB7C9E" w:rsidRPr="00213285">
        <w:rPr>
          <w:rFonts w:ascii="Segoe UI" w:hAnsi="Segoe UI" w:cs="Segoe UI"/>
          <w:b/>
          <w:sz w:val="22"/>
          <w:szCs w:val="22"/>
        </w:rPr>
        <w:t>StapleReport</w:t>
      </w:r>
      <w:r w:rsidRPr="007651B9">
        <w:rPr>
          <w:rFonts w:ascii="Segoe UI" w:hAnsi="Segoe UI" w:cs="Segoe UI"/>
          <w:b/>
          <w:sz w:val="22"/>
          <w:szCs w:val="22"/>
        </w:rPr>
        <w:t>].[DBO].[DTY_Cond_Now]</w:t>
      </w:r>
    </w:p>
    <w:tbl>
      <w:tblPr>
        <w:tblW w:w="0" w:type="auto"/>
        <w:jc w:val="center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95"/>
        <w:gridCol w:w="2830"/>
        <w:gridCol w:w="1325"/>
        <w:gridCol w:w="4379"/>
      </w:tblGrid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Order</w:t>
            </w:r>
          </w:p>
        </w:tc>
        <w:tc>
          <w:tcPr>
            <w:tcW w:w="2830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32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Type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Dty_pdate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varchar(12)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Production Start Date of the Lot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MC_No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Machine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DTY_LotNo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lot No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PU_Type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Type: 9 mm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PU_Diameter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Diameter 53.5 mm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PU_hardness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85A, 86A, 87A</w:t>
            </w:r>
          </w:p>
        </w:tc>
      </w:tr>
      <w:tr w:rsidR="004468E7" w:rsidRPr="00091200" w:rsidTr="0053090F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  <w:tc>
          <w:tcPr>
            <w:tcW w:w="2830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PU_Stack</w:t>
            </w:r>
          </w:p>
        </w:tc>
        <w:tc>
          <w:tcPr>
            <w:tcW w:w="1325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Disc configuration: 1-4-1 S/Z/SZ, 1-5-1 S/Z/SZ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PU_SetNo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Barmag M/C Set A ~ R (18 Sets);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PU_Assemble_Date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Date the PU set was assembled</w:t>
            </w: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4468E7" w:rsidRPr="00091200" w:rsidTr="00F24E5C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:rsidR="008A3A19" w:rsidRDefault="008A3A19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</w:p>
    <w:p w:rsidR="008A3A19" w:rsidRDefault="008A3A19">
      <w:pPr>
        <w:rPr>
          <w:rFonts w:ascii="Segoe UI" w:eastAsia="PMingLiU" w:hAnsi="Segoe UI" w:cs="Segoe UI"/>
          <w:b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br w:type="page"/>
      </w:r>
    </w:p>
    <w:p w:rsidR="004468E7" w:rsidRPr="00091200" w:rsidRDefault="004468E7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</w:p>
    <w:p w:rsidR="004468E7" w:rsidRDefault="00C72DDA" w:rsidP="00583F31">
      <w:pPr>
        <w:ind w:firstLine="720"/>
        <w:jc w:val="both"/>
        <w:rPr>
          <w:rFonts w:ascii="Segoe UI" w:eastAsia="PMingLiU" w:hAnsi="Segoe UI" w:cs="Segoe UI"/>
          <w:b/>
          <w:sz w:val="22"/>
          <w:szCs w:val="22"/>
        </w:rPr>
      </w:pPr>
      <w:r>
        <w:rPr>
          <w:rFonts w:ascii="Segoe UI" w:eastAsia="PMingLiU" w:hAnsi="Segoe UI" w:cs="Segoe UI"/>
          <w:b/>
          <w:sz w:val="22"/>
          <w:szCs w:val="22"/>
        </w:rPr>
        <w:t xml:space="preserve">3.5 </w:t>
      </w:r>
      <w:r w:rsidR="004468E7" w:rsidRPr="00091200">
        <w:rPr>
          <w:rFonts w:ascii="Segoe UI" w:eastAsia="PMingLiU" w:hAnsi="Segoe UI" w:cs="Segoe UI"/>
          <w:b/>
          <w:sz w:val="22"/>
          <w:szCs w:val="22"/>
        </w:rPr>
        <w:t>Current Running DTY Production Conditions (TMT Machines)</w:t>
      </w:r>
    </w:p>
    <w:p w:rsidR="00583F31" w:rsidRPr="00091200" w:rsidRDefault="00583F31" w:rsidP="004468E7">
      <w:pPr>
        <w:jc w:val="both"/>
        <w:rPr>
          <w:rFonts w:ascii="Segoe UI" w:eastAsia="PMingLiU" w:hAnsi="Segoe UI" w:cs="Segoe UI"/>
          <w:b/>
          <w:sz w:val="22"/>
          <w:szCs w:val="22"/>
        </w:rPr>
      </w:pPr>
    </w:p>
    <w:p w:rsidR="004468E7" w:rsidRPr="00091200" w:rsidRDefault="004468E7" w:rsidP="004468E7">
      <w:pPr>
        <w:jc w:val="center"/>
        <w:rPr>
          <w:rFonts w:ascii="Segoe UI" w:hAnsi="Segoe UI" w:cs="Segoe UI"/>
          <w:sz w:val="22"/>
          <w:szCs w:val="22"/>
        </w:rPr>
      </w:pPr>
      <w:r w:rsidRPr="008A3A19">
        <w:rPr>
          <w:rFonts w:ascii="Segoe UI" w:eastAsia="PMingLiU" w:hAnsi="Segoe UI" w:cs="Segoe UI"/>
          <w:sz w:val="22"/>
          <w:szCs w:val="22"/>
        </w:rPr>
        <w:t>Table</w:t>
      </w:r>
      <w:r w:rsidRPr="00091200">
        <w:rPr>
          <w:rFonts w:ascii="Segoe UI" w:eastAsia="PMingLiU" w:hAnsi="Segoe UI" w:cs="Segoe UI"/>
          <w:b/>
          <w:sz w:val="22"/>
          <w:szCs w:val="22"/>
        </w:rPr>
        <w:t xml:space="preserve"> – </w:t>
      </w:r>
      <w:r w:rsidRPr="007651B9">
        <w:rPr>
          <w:rFonts w:ascii="Segoe UI" w:hAnsi="Segoe UI" w:cs="Segoe UI"/>
          <w:b/>
          <w:sz w:val="22"/>
          <w:szCs w:val="22"/>
        </w:rPr>
        <w:t>[172.16.216.7]</w:t>
      </w:r>
      <w:proofErr w:type="gramStart"/>
      <w:r w:rsidRPr="007651B9">
        <w:rPr>
          <w:rFonts w:ascii="Segoe UI" w:hAnsi="Segoe UI" w:cs="Segoe UI"/>
          <w:b/>
          <w:sz w:val="22"/>
          <w:szCs w:val="22"/>
        </w:rPr>
        <w:t>.[</w:t>
      </w:r>
      <w:proofErr w:type="gramEnd"/>
      <w:r w:rsidR="00213285" w:rsidRPr="00213285">
        <w:rPr>
          <w:rFonts w:ascii="Segoe UI" w:hAnsi="Segoe UI" w:cs="Segoe UI"/>
          <w:b/>
          <w:sz w:val="22"/>
          <w:szCs w:val="22"/>
        </w:rPr>
        <w:t>StapleReport</w:t>
      </w:r>
      <w:r w:rsidRPr="007651B9">
        <w:rPr>
          <w:rFonts w:ascii="Segoe UI" w:hAnsi="Segoe UI" w:cs="Segoe UI"/>
          <w:b/>
          <w:sz w:val="22"/>
          <w:szCs w:val="22"/>
        </w:rPr>
        <w:t>].[DBO].[DTY_TMT_CondNow_New]</w:t>
      </w:r>
    </w:p>
    <w:tbl>
      <w:tblPr>
        <w:tblW w:w="0" w:type="auto"/>
        <w:jc w:val="center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95"/>
        <w:gridCol w:w="2830"/>
        <w:gridCol w:w="1325"/>
        <w:gridCol w:w="4379"/>
      </w:tblGrid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Order</w:t>
            </w:r>
          </w:p>
        </w:tc>
        <w:tc>
          <w:tcPr>
            <w:tcW w:w="2830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325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Type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jc w:val="center"/>
              <w:rPr>
                <w:rFonts w:ascii="Segoe UI" w:eastAsia="PMingLiU" w:hAnsi="Segoe UI" w:cs="Segoe UI"/>
                <w:b/>
                <w:sz w:val="22"/>
                <w:szCs w:val="22"/>
              </w:rPr>
            </w:pPr>
            <w:r w:rsidRPr="00091200">
              <w:rPr>
                <w:rFonts w:ascii="Segoe UI" w:eastAsia="PMingLiU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Dty_pdate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varchar(12)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Production Start Date of the Lot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MC_No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Machine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DTY_LotNo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DTY lot No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PU_Type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Type: 9 mm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PU_Diameter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PU Diameter 53.5 mm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PU_hardness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85A, 86A, 87A</w:t>
            </w:r>
          </w:p>
        </w:tc>
      </w:tr>
      <w:tr w:rsidR="004468E7" w:rsidRPr="00091200" w:rsidTr="0053090F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  <w:tc>
          <w:tcPr>
            <w:tcW w:w="2830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PU_Stack</w:t>
            </w:r>
          </w:p>
        </w:tc>
        <w:tc>
          <w:tcPr>
            <w:tcW w:w="1325" w:type="dxa"/>
          </w:tcPr>
          <w:p w:rsidR="004468E7" w:rsidRPr="00091200" w:rsidRDefault="004468E7" w:rsidP="0053090F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Disc configuration: 1-4-1 S/Z/SZ, 1-5-1 S/Z/SZ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PU_SetNo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TMT M/C: SET S~U (3 sets)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PU_Assemble_Date</w:t>
            </w: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Date the PU set was assembled</w:t>
            </w: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4468E7" w:rsidRPr="00091200" w:rsidTr="00EF7EC5">
        <w:trPr>
          <w:jc w:val="center"/>
        </w:trPr>
        <w:tc>
          <w:tcPr>
            <w:tcW w:w="795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  <w:r w:rsidRPr="00091200">
              <w:rPr>
                <w:rFonts w:ascii="Segoe UI" w:hAnsi="Segoe UI" w:cs="Segoe UI"/>
                <w:sz w:val="22"/>
                <w:szCs w:val="22"/>
              </w:rPr>
              <w:t>11</w:t>
            </w:r>
          </w:p>
        </w:tc>
        <w:tc>
          <w:tcPr>
            <w:tcW w:w="2830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vAlign w:val="bottom"/>
          </w:tcPr>
          <w:p w:rsidR="004468E7" w:rsidRPr="00091200" w:rsidRDefault="004468E7" w:rsidP="00F60B79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4379" w:type="dxa"/>
          </w:tcPr>
          <w:p w:rsidR="004468E7" w:rsidRPr="00091200" w:rsidRDefault="004468E7" w:rsidP="00F60B79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:rsidR="004468E7" w:rsidRPr="00091200" w:rsidRDefault="004468E7" w:rsidP="004468E7">
      <w:pPr>
        <w:jc w:val="center"/>
        <w:rPr>
          <w:rFonts w:ascii="Segoe UI" w:eastAsia="PMingLiU" w:hAnsi="Segoe UI" w:cs="Segoe UI"/>
          <w:b/>
          <w:sz w:val="22"/>
          <w:szCs w:val="22"/>
        </w:rPr>
      </w:pPr>
      <w:r w:rsidRPr="00091200">
        <w:rPr>
          <w:rFonts w:ascii="Segoe UI" w:eastAsia="PMingLiU" w:hAnsi="Segoe UI" w:cs="Segoe UI"/>
          <w:b/>
          <w:sz w:val="22"/>
          <w:szCs w:val="22"/>
        </w:rPr>
        <w:br w:type="page"/>
      </w:r>
    </w:p>
    <w:p w:rsidR="007C3A77" w:rsidRPr="007C3A77" w:rsidRDefault="00AC4B12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C3A77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Software </w:t>
      </w:r>
      <w:r w:rsidR="005205C2" w:rsidRPr="007C3A77">
        <w:rPr>
          <w:rFonts w:ascii="Segoe UI" w:hAnsi="Segoe UI" w:cs="Segoe UI"/>
          <w:b/>
          <w:color w:val="000000" w:themeColor="text1"/>
          <w:sz w:val="24"/>
          <w:szCs w:val="24"/>
        </w:rPr>
        <w:t>Requirements</w:t>
      </w:r>
    </w:p>
    <w:p w:rsidR="000A783E" w:rsidRPr="00984DED" w:rsidRDefault="000A783E" w:rsidP="000A783E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B22BE3" w:rsidRPr="00B22BE3" w:rsidRDefault="00B22BE3" w:rsidP="0042092A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vanish/>
          <w:color w:val="000000" w:themeColor="text1"/>
          <w:sz w:val="24"/>
          <w:szCs w:val="24"/>
        </w:rPr>
      </w:pPr>
    </w:p>
    <w:p w:rsidR="00B22BE3" w:rsidRPr="00B22BE3" w:rsidRDefault="00B22BE3" w:rsidP="0042092A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vanish/>
          <w:color w:val="000000" w:themeColor="text1"/>
          <w:sz w:val="24"/>
          <w:szCs w:val="24"/>
        </w:rPr>
      </w:pPr>
    </w:p>
    <w:p w:rsidR="00B22BE3" w:rsidRPr="00B22BE3" w:rsidRDefault="00B22BE3" w:rsidP="0042092A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vanish/>
          <w:color w:val="000000" w:themeColor="text1"/>
          <w:sz w:val="24"/>
          <w:szCs w:val="24"/>
        </w:rPr>
      </w:pPr>
    </w:p>
    <w:p w:rsidR="00192736" w:rsidRPr="00C5165A" w:rsidRDefault="00C5165A" w:rsidP="0042092A">
      <w:pPr>
        <w:pStyle w:val="ListParagraph"/>
        <w:numPr>
          <w:ilvl w:val="1"/>
          <w:numId w:val="5"/>
        </w:numPr>
        <w:ind w:hanging="540"/>
        <w:jc w:val="both"/>
        <w:rPr>
          <w:rFonts w:ascii="Segoe UI" w:hAnsi="Segoe UI" w:cs="Segoe UI"/>
          <w:color w:val="1F497D"/>
          <w:sz w:val="24"/>
          <w:szCs w:val="24"/>
        </w:rPr>
      </w:pPr>
      <w:r w:rsidRPr="00192736">
        <w:rPr>
          <w:rFonts w:ascii="Segoe UI" w:hAnsi="Segoe UI" w:cs="Segoe UI"/>
          <w:b/>
          <w:color w:val="000000" w:themeColor="text1"/>
          <w:sz w:val="24"/>
          <w:szCs w:val="24"/>
        </w:rPr>
        <w:t>Developer Environment (IDE)</w:t>
      </w:r>
      <w:r w:rsidR="00192736" w:rsidRPr="00192736">
        <w:rPr>
          <w:rFonts w:ascii="Segoe UI" w:hAnsi="Segoe UI" w:cs="Segoe UI"/>
          <w:color w:val="1F497D"/>
          <w:sz w:val="24"/>
          <w:szCs w:val="24"/>
        </w:rPr>
        <w:t xml:space="preserve"> </w:t>
      </w:r>
    </w:p>
    <w:p w:rsidR="00E722FC" w:rsidRPr="0024111E" w:rsidRDefault="00C5165A" w:rsidP="00C5165A">
      <w:pPr>
        <w:pStyle w:val="ListParagraph"/>
        <w:ind w:left="540"/>
        <w:jc w:val="both"/>
        <w:rPr>
          <w:rFonts w:ascii="Segoe UI" w:hAnsi="Segoe UI" w:cs="Segoe UI"/>
          <w:color w:val="1F497D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Microsoft </w:t>
      </w:r>
      <w:r w:rsidR="00E722FC" w:rsidRPr="0024111E">
        <w:rPr>
          <w:rFonts w:ascii="Segoe UI" w:hAnsi="Segoe UI" w:cs="Segoe UI"/>
          <w:b/>
          <w:color w:val="000000" w:themeColor="text1"/>
          <w:sz w:val="24"/>
          <w:szCs w:val="24"/>
        </w:rPr>
        <w:t>Visual Studio Community 2017 (Free)</w:t>
      </w:r>
    </w:p>
    <w:p w:rsidR="00E722FC" w:rsidRPr="00201FE0" w:rsidRDefault="00C41B12" w:rsidP="00201FE0">
      <w:pPr>
        <w:ind w:firstLine="540"/>
        <w:rPr>
          <w:rFonts w:ascii="Segoe UI" w:hAnsi="Segoe UI" w:cs="Segoe UI"/>
          <w:color w:val="000000" w:themeColor="text1"/>
          <w:sz w:val="24"/>
          <w:szCs w:val="24"/>
        </w:rPr>
      </w:pPr>
      <w:hyperlink r:id="rId10" w:history="1">
        <w:r w:rsidR="00201FE0" w:rsidRPr="00201FE0">
          <w:rPr>
            <w:rStyle w:val="Hyperlink"/>
            <w:rFonts w:ascii="Segoe UI" w:hAnsi="Segoe UI" w:cs="Segoe UI"/>
            <w:sz w:val="24"/>
            <w:szCs w:val="24"/>
          </w:rPr>
          <w:t>https://visualstudio.microsoft.com/vs/older-downloads/</w:t>
        </w:r>
      </w:hyperlink>
    </w:p>
    <w:p w:rsidR="00201FE0" w:rsidRDefault="00201FE0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E722FC" w:rsidRDefault="00E722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8A2721" w:rsidRPr="00057190" w:rsidRDefault="008A2721" w:rsidP="008A2721">
      <w:pPr>
        <w:ind w:firstLine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A2721" w:rsidRPr="007B1ECB" w:rsidRDefault="008A2721" w:rsidP="0042092A">
      <w:pPr>
        <w:pStyle w:val="ListParagraph"/>
        <w:numPr>
          <w:ilvl w:val="1"/>
          <w:numId w:val="5"/>
        </w:numPr>
        <w:ind w:hanging="540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Microsoft 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.NET Framework 3.5 +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(Free)</w:t>
      </w:r>
    </w:p>
    <w:p w:rsidR="008A2721" w:rsidRDefault="00C41B12" w:rsidP="008A2721">
      <w:pPr>
        <w:pStyle w:val="ListParagraph"/>
        <w:ind w:left="540"/>
        <w:jc w:val="both"/>
        <w:rPr>
          <w:rFonts w:ascii="Segoe UI" w:hAnsi="Segoe UI" w:cs="Segoe UI"/>
          <w:color w:val="1F497D"/>
          <w:sz w:val="24"/>
          <w:szCs w:val="24"/>
        </w:rPr>
      </w:pPr>
      <w:hyperlink r:id="rId11" w:history="1">
        <w:r w:rsidR="008A2721" w:rsidRPr="00DE0AFC">
          <w:rPr>
            <w:rStyle w:val="Hyperlink"/>
            <w:rFonts w:ascii="Segoe UI" w:hAnsi="Segoe UI" w:cs="Segoe UI"/>
            <w:sz w:val="24"/>
            <w:szCs w:val="24"/>
          </w:rPr>
          <w:t>https://www.microsoft.com/en-us/download/details.aspx?id=21</w:t>
        </w:r>
      </w:hyperlink>
    </w:p>
    <w:p w:rsidR="008A2721" w:rsidRDefault="008A272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8A2721" w:rsidRDefault="008A272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8A2721" w:rsidRDefault="008A272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14E35" w:rsidRPr="007B1ECB" w:rsidRDefault="001E181B" w:rsidP="0042092A">
      <w:pPr>
        <w:pStyle w:val="ListParagraph"/>
        <w:numPr>
          <w:ilvl w:val="1"/>
          <w:numId w:val="5"/>
        </w:numPr>
        <w:ind w:hanging="540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Graphical UI</w:t>
      </w:r>
    </w:p>
    <w:p w:rsidR="00057190" w:rsidRDefault="007B1ECB" w:rsidP="001E181B">
      <w:pPr>
        <w:ind w:firstLine="540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DevE</w:t>
      </w:r>
      <w:r w:rsidR="00E722FC">
        <w:rPr>
          <w:rFonts w:ascii="Segoe UI" w:hAnsi="Segoe UI" w:cs="Segoe UI"/>
          <w:b/>
          <w:color w:val="000000" w:themeColor="text1"/>
          <w:sz w:val="24"/>
          <w:szCs w:val="24"/>
        </w:rPr>
        <w:t>xpress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Winform 12.2</w:t>
      </w:r>
      <w:r w:rsidR="0021565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Libraries</w:t>
      </w:r>
      <w:r w:rsidR="00A44E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(.DLL)</w:t>
      </w:r>
    </w:p>
    <w:p w:rsidR="007B1ECB" w:rsidRP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Devexpress.Charts.v12.2.Core</w:t>
      </w:r>
    </w:p>
    <w:p w:rsid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Data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.v12.2</w:t>
      </w:r>
    </w:p>
    <w:p w:rsidR="007B1ECB" w:rsidRP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Utils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.v12.2</w:t>
      </w:r>
    </w:p>
    <w:p w:rsidR="007B1ECB" w:rsidRP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XtraCharts.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v12.2</w:t>
      </w:r>
    </w:p>
    <w:p w:rsidR="007B1ECB" w:rsidRP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XtraCharts.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v12.2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.UI</w:t>
      </w:r>
    </w:p>
    <w:p w:rsidR="007B1ECB" w:rsidRP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XtraEditors.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v12.2</w:t>
      </w:r>
    </w:p>
    <w:p w:rsidR="007B1ECB" w:rsidRPr="007B1ECB" w:rsidRDefault="007B1ECB" w:rsidP="0042092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Devexpress.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XtraGrid.</w:t>
      </w:r>
      <w:r w:rsidRPr="007B1ECB">
        <w:rPr>
          <w:rFonts w:ascii="Segoe UI" w:hAnsi="Segoe UI" w:cs="Segoe UI"/>
          <w:b/>
          <w:color w:val="000000" w:themeColor="text1"/>
          <w:sz w:val="24"/>
          <w:szCs w:val="24"/>
        </w:rPr>
        <w:t>v12.2</w:t>
      </w:r>
    </w:p>
    <w:p w:rsidR="007B1ECB" w:rsidRDefault="007B1ECB" w:rsidP="001E181B">
      <w:pPr>
        <w:ind w:firstLine="540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DD03CF" w:rsidRDefault="00DD03CF" w:rsidP="001E181B">
      <w:pPr>
        <w:ind w:firstLine="540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One Develop</w:t>
      </w:r>
      <w:r w:rsidR="007B1ECB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er </w:t>
      </w:r>
      <w:r w:rsidR="00C20990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perpetual </w:t>
      </w:r>
      <w:r w:rsidR="007B1ECB">
        <w:rPr>
          <w:rFonts w:ascii="Segoe UI" w:hAnsi="Segoe UI" w:cs="Segoe UI"/>
          <w:b/>
          <w:color w:val="000000" w:themeColor="text1"/>
          <w:sz w:val="24"/>
          <w:szCs w:val="24"/>
        </w:rPr>
        <w:t>license USD$999.99</w:t>
      </w:r>
    </w:p>
    <w:p w:rsidR="00057190" w:rsidRDefault="00C41B12" w:rsidP="001E181B">
      <w:pPr>
        <w:ind w:firstLine="540"/>
        <w:rPr>
          <w:rFonts w:ascii="Segoe UI" w:hAnsi="Segoe UI" w:cs="Segoe UI"/>
          <w:color w:val="000000" w:themeColor="text1"/>
          <w:sz w:val="24"/>
          <w:szCs w:val="24"/>
        </w:rPr>
      </w:pPr>
      <w:hyperlink r:id="rId12" w:history="1">
        <w:r w:rsidR="00057190" w:rsidRPr="00057190">
          <w:rPr>
            <w:rStyle w:val="Hyperlink"/>
            <w:rFonts w:ascii="Segoe UI" w:hAnsi="Segoe UI" w:cs="Segoe UI"/>
            <w:sz w:val="24"/>
            <w:szCs w:val="24"/>
          </w:rPr>
          <w:t>https://www.devexpress.com/products/net/controls/winforms/</w:t>
        </w:r>
      </w:hyperlink>
    </w:p>
    <w:p w:rsidR="00714E35" w:rsidRDefault="00714E35" w:rsidP="001E181B">
      <w:pPr>
        <w:ind w:firstLine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CB4A21" w:rsidRPr="00CB4A21" w:rsidRDefault="00CB4A21" w:rsidP="00CB4A21">
      <w:pPr>
        <w:pStyle w:val="ListParagraph"/>
        <w:ind w:left="540"/>
        <w:jc w:val="both"/>
        <w:rPr>
          <w:rFonts w:ascii="Segoe UI" w:hAnsi="Segoe UI" w:cs="Segoe UI"/>
          <w:color w:val="1F497D"/>
          <w:sz w:val="24"/>
          <w:szCs w:val="24"/>
        </w:rPr>
      </w:pPr>
    </w:p>
    <w:p w:rsidR="00AA5DAB" w:rsidRPr="003149BA" w:rsidRDefault="004468E7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AC4B12">
        <w:rPr>
          <w:rFonts w:ascii="Segoe UI" w:hAnsi="Segoe UI" w:cs="Segoe UI"/>
          <w:b/>
          <w:color w:val="000000" w:themeColor="text1"/>
          <w:sz w:val="24"/>
          <w:szCs w:val="24"/>
        </w:rPr>
        <w:br w:type="page"/>
      </w:r>
    </w:p>
    <w:p w:rsidR="008810DC" w:rsidRPr="00BE08D5" w:rsidRDefault="008810DC" w:rsidP="0042092A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E08D5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User Interface</w:t>
      </w:r>
    </w:p>
    <w:p w:rsidR="00AC4B12" w:rsidRPr="00C712B3" w:rsidRDefault="00AC4B12" w:rsidP="00C712B3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D22E37" w:rsidRPr="00D22E37" w:rsidRDefault="00D22E37" w:rsidP="0042092A">
      <w:pPr>
        <w:pStyle w:val="ListParagraph"/>
        <w:numPr>
          <w:ilvl w:val="0"/>
          <w:numId w:val="2"/>
        </w:numPr>
        <w:rPr>
          <w:rFonts w:ascii="Segoe UI" w:hAnsi="Segoe UI" w:cs="Segoe UI"/>
          <w:vanish/>
          <w:color w:val="1F497D"/>
          <w:sz w:val="24"/>
          <w:szCs w:val="24"/>
        </w:rPr>
      </w:pPr>
    </w:p>
    <w:p w:rsidR="00D22E37" w:rsidRPr="00D22E37" w:rsidRDefault="00D22E37" w:rsidP="0042092A">
      <w:pPr>
        <w:pStyle w:val="ListParagraph"/>
        <w:numPr>
          <w:ilvl w:val="0"/>
          <w:numId w:val="2"/>
        </w:numPr>
        <w:rPr>
          <w:rFonts w:ascii="Segoe UI" w:hAnsi="Segoe UI" w:cs="Segoe UI"/>
          <w:vanish/>
          <w:color w:val="1F497D"/>
          <w:sz w:val="24"/>
          <w:szCs w:val="24"/>
        </w:rPr>
      </w:pPr>
    </w:p>
    <w:p w:rsidR="00D22E37" w:rsidRPr="00D22E37" w:rsidRDefault="00D22E37" w:rsidP="0042092A">
      <w:pPr>
        <w:pStyle w:val="ListParagraph"/>
        <w:numPr>
          <w:ilvl w:val="0"/>
          <w:numId w:val="2"/>
        </w:numPr>
        <w:rPr>
          <w:rFonts w:ascii="Segoe UI" w:hAnsi="Segoe UI" w:cs="Segoe UI"/>
          <w:vanish/>
          <w:color w:val="1F497D"/>
          <w:sz w:val="24"/>
          <w:szCs w:val="24"/>
        </w:rPr>
      </w:pPr>
    </w:p>
    <w:p w:rsidR="00CB6396" w:rsidRPr="00CB6396" w:rsidRDefault="00AA3846" w:rsidP="0042092A">
      <w:pPr>
        <w:pStyle w:val="ListParagraph"/>
        <w:numPr>
          <w:ilvl w:val="1"/>
          <w:numId w:val="2"/>
        </w:numPr>
        <w:ind w:left="540" w:hanging="540"/>
        <w:rPr>
          <w:rFonts w:ascii="Segoe UI" w:hAnsi="Segoe UI" w:cs="Segoe UI"/>
          <w:color w:val="000000" w:themeColor="text1"/>
          <w:sz w:val="24"/>
          <w:szCs w:val="24"/>
        </w:rPr>
      </w:pPr>
      <w:r w:rsidRPr="00323BB4">
        <w:rPr>
          <w:rFonts w:ascii="Segoe UI" w:hAnsi="Segoe UI" w:cs="Segoe UI"/>
          <w:color w:val="1F497D"/>
          <w:sz w:val="24"/>
          <w:szCs w:val="24"/>
        </w:rPr>
        <w:t>PU SET Overview.</w:t>
      </w:r>
    </w:p>
    <w:p w:rsidR="0014739E" w:rsidRDefault="00AA3846" w:rsidP="00EF1852">
      <w:pPr>
        <w:pStyle w:val="ListParagraph"/>
        <w:ind w:left="540"/>
        <w:jc w:val="both"/>
        <w:rPr>
          <w:rFonts w:ascii="Segoe UI" w:hAnsi="Segoe UI" w:cs="Segoe UI"/>
          <w:color w:val="1F497D"/>
          <w:sz w:val="24"/>
          <w:szCs w:val="24"/>
        </w:rPr>
      </w:pPr>
      <w:r w:rsidRPr="00323BB4">
        <w:rPr>
          <w:rFonts w:ascii="Segoe UI" w:hAnsi="Segoe UI" w:cs="Segoe UI"/>
          <w:color w:val="1F497D"/>
          <w:sz w:val="24"/>
          <w:szCs w:val="24"/>
        </w:rPr>
        <w:t>It is the overview of all 16 DTY Machines and the PU SET that is currently being used on a</w:t>
      </w:r>
      <w:r w:rsidR="00622878" w:rsidRPr="00323BB4">
        <w:rPr>
          <w:rFonts w:ascii="Segoe UI" w:hAnsi="Segoe UI" w:cs="Segoe UI"/>
          <w:color w:val="1F497D"/>
          <w:sz w:val="24"/>
          <w:szCs w:val="24"/>
        </w:rPr>
        <w:t xml:space="preserve">ny </w:t>
      </w:r>
      <w:r w:rsidRPr="00323BB4">
        <w:rPr>
          <w:rFonts w:ascii="Segoe UI" w:hAnsi="Segoe UI" w:cs="Segoe UI"/>
          <w:color w:val="1F497D"/>
          <w:sz w:val="24"/>
          <w:szCs w:val="24"/>
        </w:rPr>
        <w:t xml:space="preserve">particular machine. If a machine is shut down, </w:t>
      </w:r>
      <w:r w:rsidR="0014739E">
        <w:rPr>
          <w:rFonts w:ascii="Segoe UI" w:hAnsi="Segoe UI" w:cs="Segoe UI"/>
          <w:color w:val="1F497D"/>
          <w:sz w:val="24"/>
          <w:szCs w:val="24"/>
        </w:rPr>
        <w:t>it will show N/A (Not Available)</w:t>
      </w:r>
      <w:r w:rsidR="008C52C6">
        <w:rPr>
          <w:rFonts w:ascii="Segoe UI" w:hAnsi="Segoe UI" w:cs="Segoe UI"/>
          <w:color w:val="1F497D"/>
          <w:sz w:val="24"/>
          <w:szCs w:val="24"/>
        </w:rPr>
        <w:t>.</w:t>
      </w:r>
    </w:p>
    <w:p w:rsidR="000C7BC3" w:rsidRPr="0014739E" w:rsidRDefault="000C7BC3" w:rsidP="00EF1852">
      <w:pPr>
        <w:pStyle w:val="ListParagraph"/>
        <w:ind w:left="54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4F4D3F" w:rsidRPr="0037505B" w:rsidRDefault="00602224" w:rsidP="0014739E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5793170" cy="4873263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40" cy="487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5B" w:rsidRDefault="0037505B" w:rsidP="0037505B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94FAA" w:rsidRDefault="00894FAA" w:rsidP="0037505B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94FAA" w:rsidRDefault="00894FAA" w:rsidP="0037505B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94FAA" w:rsidRDefault="00894FAA" w:rsidP="0037505B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94FAA" w:rsidRPr="00323BB4" w:rsidRDefault="00894FAA" w:rsidP="0037505B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004870" w:rsidRDefault="00004870">
      <w:pPr>
        <w:rPr>
          <w:rFonts w:ascii="Segoe UI" w:hAnsi="Segoe UI" w:cs="Segoe UI"/>
          <w:color w:val="1F497D"/>
          <w:sz w:val="24"/>
          <w:szCs w:val="24"/>
        </w:rPr>
      </w:pPr>
      <w:r>
        <w:rPr>
          <w:rFonts w:ascii="Segoe UI" w:hAnsi="Segoe UI" w:cs="Segoe UI"/>
          <w:color w:val="1F497D"/>
          <w:sz w:val="24"/>
          <w:szCs w:val="24"/>
        </w:rPr>
        <w:br w:type="page"/>
      </w:r>
    </w:p>
    <w:p w:rsidR="00CB6396" w:rsidRPr="00CB6396" w:rsidRDefault="00886DD3" w:rsidP="0042092A">
      <w:pPr>
        <w:pStyle w:val="ListParagraph"/>
        <w:numPr>
          <w:ilvl w:val="1"/>
          <w:numId w:val="2"/>
        </w:numPr>
        <w:ind w:left="540" w:hanging="540"/>
        <w:rPr>
          <w:rFonts w:ascii="Segoe UI" w:hAnsi="Segoe UI" w:cs="Segoe UI"/>
          <w:color w:val="000000" w:themeColor="text1"/>
          <w:sz w:val="24"/>
          <w:szCs w:val="24"/>
        </w:rPr>
      </w:pPr>
      <w:r w:rsidRPr="00421197">
        <w:rPr>
          <w:rFonts w:ascii="Segoe UI" w:hAnsi="Segoe UI" w:cs="Segoe UI"/>
          <w:color w:val="1F497D"/>
          <w:sz w:val="24"/>
          <w:szCs w:val="24"/>
        </w:rPr>
        <w:lastRenderedPageBreak/>
        <w:t xml:space="preserve">Current Set History. </w:t>
      </w:r>
    </w:p>
    <w:p w:rsidR="00421197" w:rsidRPr="00421197" w:rsidRDefault="00886DD3" w:rsidP="00EF1852">
      <w:pPr>
        <w:pStyle w:val="ListParagraph"/>
        <w:ind w:left="54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21197">
        <w:rPr>
          <w:rFonts w:ascii="Segoe UI" w:hAnsi="Segoe UI" w:cs="Segoe UI"/>
          <w:color w:val="1F497D"/>
          <w:sz w:val="24"/>
          <w:szCs w:val="24"/>
        </w:rPr>
        <w:t xml:space="preserve">By </w:t>
      </w:r>
      <w:r w:rsidR="00CB6396">
        <w:rPr>
          <w:rFonts w:ascii="Segoe UI" w:hAnsi="Segoe UI" w:cs="Segoe UI"/>
          <w:color w:val="1F497D"/>
          <w:sz w:val="24"/>
          <w:szCs w:val="24"/>
        </w:rPr>
        <w:t>e</w:t>
      </w:r>
      <w:r w:rsidRPr="00421197">
        <w:rPr>
          <w:rFonts w:ascii="Segoe UI" w:hAnsi="Segoe UI" w:cs="Segoe UI"/>
          <w:color w:val="1F497D"/>
          <w:sz w:val="24"/>
          <w:szCs w:val="24"/>
        </w:rPr>
        <w:t xml:space="preserve">xpanding the “+” in front of each Machine number, it will display the history of </w:t>
      </w:r>
      <w:r w:rsidR="001B2ADF" w:rsidRPr="00421197">
        <w:rPr>
          <w:rFonts w:ascii="Segoe UI" w:hAnsi="Segoe UI" w:cs="Segoe UI"/>
          <w:color w:val="1F497D"/>
          <w:sz w:val="24"/>
          <w:szCs w:val="24"/>
        </w:rPr>
        <w:t xml:space="preserve">current set. </w:t>
      </w:r>
    </w:p>
    <w:p w:rsidR="00004870" w:rsidRPr="00004870" w:rsidRDefault="00004870" w:rsidP="00004870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86DD3" w:rsidRPr="00004870" w:rsidRDefault="001B2ADF" w:rsidP="007D0F53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  <w:r w:rsidRPr="00004870">
        <w:rPr>
          <w:rFonts w:ascii="Segoe UI" w:hAnsi="Segoe UI" w:cs="Segoe UI"/>
          <w:color w:val="1F497D"/>
          <w:sz w:val="24"/>
          <w:szCs w:val="24"/>
        </w:rPr>
        <w:t xml:space="preserve">For example, </w:t>
      </w:r>
      <w:r w:rsidR="00D84E56" w:rsidRPr="00004870">
        <w:rPr>
          <w:rFonts w:ascii="Segoe UI" w:hAnsi="Segoe UI" w:cs="Segoe UI"/>
          <w:color w:val="1F497D"/>
          <w:sz w:val="24"/>
          <w:szCs w:val="24"/>
        </w:rPr>
        <w:t xml:space="preserve">“D” </w:t>
      </w:r>
      <w:r w:rsidR="00D84E56">
        <w:rPr>
          <w:rFonts w:ascii="Segoe UI" w:hAnsi="Segoe UI" w:cs="Segoe UI"/>
          <w:color w:val="1F497D"/>
          <w:sz w:val="24"/>
          <w:szCs w:val="24"/>
        </w:rPr>
        <w:t>PU</w:t>
      </w:r>
      <w:r w:rsidRPr="00004870">
        <w:rPr>
          <w:rFonts w:ascii="Segoe UI" w:hAnsi="Segoe UI" w:cs="Segoe UI"/>
          <w:color w:val="1F497D"/>
          <w:sz w:val="24"/>
          <w:szCs w:val="24"/>
        </w:rPr>
        <w:t xml:space="preserve"> Set were used on M/C 102 for 21 days for DTY lot 1A6EK, then 22 day on the same M/C for lot 1A6EL, then </w:t>
      </w:r>
      <w:r w:rsidR="0019238B" w:rsidRPr="00004870">
        <w:rPr>
          <w:rFonts w:ascii="Segoe UI" w:hAnsi="Segoe UI" w:cs="Segoe UI"/>
          <w:color w:val="1F497D"/>
          <w:sz w:val="24"/>
          <w:szCs w:val="24"/>
        </w:rPr>
        <w:t xml:space="preserve">currently </w:t>
      </w:r>
      <w:r w:rsidRPr="00004870">
        <w:rPr>
          <w:rFonts w:ascii="Segoe UI" w:hAnsi="Segoe UI" w:cs="Segoe UI"/>
          <w:color w:val="1F497D"/>
          <w:sz w:val="24"/>
          <w:szCs w:val="24"/>
        </w:rPr>
        <w:t>100 days on M/C 113 for lot 1J63A.</w:t>
      </w:r>
      <w:r w:rsidR="000C1E3A">
        <w:rPr>
          <w:rFonts w:ascii="Segoe UI" w:hAnsi="Segoe UI" w:cs="Segoe UI"/>
          <w:color w:val="1F497D"/>
          <w:sz w:val="24"/>
          <w:szCs w:val="24"/>
        </w:rPr>
        <w:t xml:space="preserve"> Making it a t</w:t>
      </w:r>
      <w:r w:rsidR="00894FAA" w:rsidRPr="00004870">
        <w:rPr>
          <w:rFonts w:ascii="Segoe UI" w:hAnsi="Segoe UI" w:cs="Segoe UI"/>
          <w:color w:val="1F497D"/>
          <w:sz w:val="24"/>
          <w:szCs w:val="24"/>
        </w:rPr>
        <w:t>otal 143 days</w:t>
      </w:r>
      <w:r w:rsidR="0019238B" w:rsidRPr="00004870">
        <w:rPr>
          <w:rFonts w:ascii="Segoe UI" w:hAnsi="Segoe UI" w:cs="Segoe UI"/>
          <w:color w:val="1F497D"/>
          <w:sz w:val="24"/>
          <w:szCs w:val="24"/>
        </w:rPr>
        <w:t>.</w:t>
      </w:r>
      <w:r w:rsidR="00894FAA" w:rsidRPr="00004870">
        <w:rPr>
          <w:rFonts w:ascii="Segoe UI" w:hAnsi="Segoe UI" w:cs="Segoe UI"/>
          <w:noProof/>
          <w:color w:val="000000" w:themeColor="text1"/>
          <w:sz w:val="24"/>
          <w:szCs w:val="24"/>
          <w:lang w:eastAsia="zh-CN"/>
        </w:rPr>
        <w:t xml:space="preserve">  </w:t>
      </w:r>
      <w:r w:rsidR="00894FAA">
        <w:rPr>
          <w:noProof/>
          <w:lang w:eastAsia="zh-CN"/>
        </w:rPr>
        <w:drawing>
          <wp:inline distT="0" distB="0" distL="0" distR="0">
            <wp:extent cx="5940315" cy="1398988"/>
            <wp:effectExtent l="19050" t="0" r="32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08" cy="139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DD3" w:rsidRDefault="00886DD3" w:rsidP="00886DD3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421197" w:rsidRDefault="00421197" w:rsidP="00886DD3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421197" w:rsidRPr="00886DD3" w:rsidRDefault="00421197" w:rsidP="00886DD3">
      <w:pPr>
        <w:pStyle w:val="ListParagraph"/>
        <w:ind w:left="540"/>
        <w:rPr>
          <w:rFonts w:ascii="Segoe UI" w:hAnsi="Segoe UI" w:cs="Segoe UI"/>
          <w:color w:val="000000" w:themeColor="text1"/>
          <w:sz w:val="24"/>
          <w:szCs w:val="24"/>
        </w:rPr>
      </w:pPr>
    </w:p>
    <w:p w:rsidR="00886DD3" w:rsidRPr="00D90660" w:rsidRDefault="00886DD3" w:rsidP="0037505B">
      <w:pPr>
        <w:pStyle w:val="ListParagraph"/>
        <w:ind w:left="540"/>
        <w:rPr>
          <w:rFonts w:ascii="Segoe UI" w:hAnsi="Segoe UI" w:cs="Segoe UI"/>
          <w:color w:val="1F497D" w:themeColor="text2"/>
          <w:sz w:val="24"/>
          <w:szCs w:val="24"/>
        </w:rPr>
      </w:pPr>
    </w:p>
    <w:p w:rsidR="00B47DB9" w:rsidRDefault="00B47DB9">
      <w:pPr>
        <w:rPr>
          <w:rFonts w:ascii="Segoe UI" w:hAnsi="Segoe UI" w:cs="Segoe UI"/>
          <w:color w:val="1F497D" w:themeColor="text2"/>
          <w:sz w:val="24"/>
          <w:szCs w:val="24"/>
        </w:rPr>
      </w:pPr>
      <w:r>
        <w:rPr>
          <w:rFonts w:ascii="Segoe UI" w:hAnsi="Segoe UI" w:cs="Segoe UI"/>
          <w:color w:val="1F497D" w:themeColor="text2"/>
          <w:sz w:val="24"/>
          <w:szCs w:val="24"/>
        </w:rPr>
        <w:br w:type="page"/>
      </w:r>
    </w:p>
    <w:p w:rsidR="00421197" w:rsidRDefault="00D90660" w:rsidP="0042092A">
      <w:pPr>
        <w:pStyle w:val="ListParagraph"/>
        <w:numPr>
          <w:ilvl w:val="1"/>
          <w:numId w:val="2"/>
        </w:numPr>
        <w:ind w:left="540" w:hanging="540"/>
        <w:rPr>
          <w:rFonts w:ascii="Segoe UI" w:hAnsi="Segoe UI" w:cs="Segoe UI"/>
          <w:color w:val="1F497D" w:themeColor="text2"/>
          <w:sz w:val="24"/>
          <w:szCs w:val="24"/>
        </w:rPr>
      </w:pPr>
      <w:r w:rsidRPr="00D90660">
        <w:rPr>
          <w:rFonts w:ascii="Segoe UI" w:hAnsi="Segoe UI" w:cs="Segoe UI"/>
          <w:color w:val="1F497D" w:themeColor="text2"/>
          <w:sz w:val="24"/>
          <w:szCs w:val="24"/>
        </w:rPr>
        <w:lastRenderedPageBreak/>
        <w:t>All</w:t>
      </w:r>
      <w:r w:rsidR="00E95870">
        <w:rPr>
          <w:rFonts w:ascii="Segoe UI" w:hAnsi="Segoe UI" w:cs="Segoe UI"/>
          <w:color w:val="1F497D" w:themeColor="text2"/>
          <w:sz w:val="24"/>
          <w:szCs w:val="24"/>
        </w:rPr>
        <w:t xml:space="preserve"> Time</w:t>
      </w:r>
      <w:r w:rsidRPr="00D90660">
        <w:rPr>
          <w:rFonts w:ascii="Segoe UI" w:hAnsi="Segoe UI" w:cs="Segoe UI"/>
          <w:color w:val="1F497D" w:themeColor="text2"/>
          <w:sz w:val="24"/>
          <w:szCs w:val="24"/>
        </w:rPr>
        <w:t xml:space="preserve"> Historical Data</w:t>
      </w:r>
      <w:r w:rsidR="00915C68">
        <w:rPr>
          <w:rFonts w:ascii="Segoe UI" w:hAnsi="Segoe UI" w:cs="Segoe UI"/>
          <w:color w:val="1F497D" w:themeColor="text2"/>
          <w:sz w:val="24"/>
          <w:szCs w:val="24"/>
        </w:rPr>
        <w:t>.</w:t>
      </w:r>
    </w:p>
    <w:p w:rsidR="00841B97" w:rsidRDefault="004E49CD" w:rsidP="00EF1852">
      <w:pPr>
        <w:pStyle w:val="ListParagraph"/>
        <w:ind w:left="540"/>
        <w:jc w:val="both"/>
        <w:rPr>
          <w:rFonts w:ascii="Segoe UI" w:hAnsi="Segoe UI" w:cs="Segoe UI"/>
          <w:color w:val="1F497D" w:themeColor="text2"/>
          <w:sz w:val="24"/>
          <w:szCs w:val="24"/>
        </w:rPr>
      </w:pPr>
      <w:r>
        <w:rPr>
          <w:rFonts w:ascii="Segoe UI" w:hAnsi="Segoe UI" w:cs="Segoe UI"/>
          <w:color w:val="1F497D" w:themeColor="text2"/>
          <w:sz w:val="24"/>
          <w:szCs w:val="24"/>
        </w:rPr>
        <w:t xml:space="preserve">One can select a particular set from the Drop-Down box on the top right-hand corner, and it will search from the Production Condition database </w:t>
      </w:r>
      <w:r w:rsidR="00E95870">
        <w:rPr>
          <w:rFonts w:ascii="Segoe UI" w:hAnsi="Segoe UI" w:cs="Segoe UI"/>
          <w:color w:val="1F497D" w:themeColor="text2"/>
          <w:sz w:val="24"/>
          <w:szCs w:val="24"/>
        </w:rPr>
        <w:t xml:space="preserve">ALL </w:t>
      </w:r>
      <w:r>
        <w:rPr>
          <w:rFonts w:ascii="Segoe UI" w:hAnsi="Segoe UI" w:cs="Segoe UI"/>
          <w:color w:val="1F497D" w:themeColor="text2"/>
          <w:sz w:val="24"/>
          <w:szCs w:val="24"/>
        </w:rPr>
        <w:t>the conditions that used that SET by “Assembly Date”.</w:t>
      </w:r>
    </w:p>
    <w:p w:rsidR="000D6875" w:rsidRDefault="000D6875" w:rsidP="00841B97">
      <w:pPr>
        <w:pStyle w:val="ListParagraph"/>
        <w:ind w:left="540"/>
        <w:rPr>
          <w:rFonts w:ascii="Segoe UI" w:hAnsi="Segoe UI" w:cs="Segoe UI"/>
          <w:color w:val="1F497D" w:themeColor="text2"/>
          <w:sz w:val="24"/>
          <w:szCs w:val="24"/>
        </w:rPr>
      </w:pPr>
    </w:p>
    <w:p w:rsidR="00E51C90" w:rsidRDefault="000D6875" w:rsidP="00C84142">
      <w:pPr>
        <w:pStyle w:val="ListParagraph"/>
        <w:ind w:left="540"/>
        <w:rPr>
          <w:rFonts w:ascii="Segoe UI" w:hAnsi="Segoe UI" w:cs="Segoe UI"/>
          <w:color w:val="1F497D" w:themeColor="text2"/>
          <w:sz w:val="24"/>
          <w:szCs w:val="24"/>
        </w:rPr>
      </w:pPr>
      <w:r>
        <w:rPr>
          <w:rFonts w:ascii="Segoe UI" w:hAnsi="Segoe UI" w:cs="Segoe UI"/>
          <w:color w:val="1F497D" w:themeColor="text2"/>
          <w:sz w:val="24"/>
          <w:szCs w:val="24"/>
        </w:rPr>
        <w:t xml:space="preserve">Also a historical graph of USED DAYS will also be displayed for each PU Assembly. </w:t>
      </w:r>
      <w:r w:rsidR="00EC114F">
        <w:rPr>
          <w:rFonts w:ascii="Segoe UI" w:hAnsi="Segoe UI" w:cs="Segoe UI"/>
          <w:b/>
          <w:noProof/>
          <w:sz w:val="24"/>
          <w:szCs w:val="24"/>
          <w:lang w:eastAsia="zh-CN"/>
        </w:rPr>
        <w:drawing>
          <wp:inline distT="0" distB="0" distL="0" distR="0">
            <wp:extent cx="5740619" cy="6784368"/>
            <wp:effectExtent l="1905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85" cy="678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F0" w:rsidRPr="00BE46F0" w:rsidRDefault="00E51C90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E46F0">
        <w:rPr>
          <w:rFonts w:ascii="Segoe UI" w:hAnsi="Segoe UI" w:cs="Segoe UI"/>
          <w:color w:val="1F497D" w:themeColor="text2"/>
          <w:sz w:val="24"/>
          <w:szCs w:val="24"/>
        </w:rPr>
        <w:br w:type="page"/>
      </w:r>
      <w:r w:rsidRPr="00BE46F0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Publishing Program</w:t>
      </w:r>
    </w:p>
    <w:p w:rsidR="00AF548D" w:rsidRDefault="00D95CDE" w:rsidP="00AF548D">
      <w:pPr>
        <w:pStyle w:val="ListParagraph"/>
        <w:ind w:left="-90"/>
        <w:rPr>
          <w:rFonts w:ascii="Segoe UI" w:hAnsi="Segoe UI" w:cs="Segoe UI"/>
          <w:color w:val="1F497D" w:themeColor="text2"/>
          <w:sz w:val="24"/>
          <w:szCs w:val="24"/>
        </w:rPr>
      </w:pPr>
      <w:r>
        <w:rPr>
          <w:rFonts w:ascii="Segoe UI" w:hAnsi="Segoe UI" w:cs="Segoe UI"/>
          <w:color w:val="1F497D" w:themeColor="text2"/>
          <w:sz w:val="24"/>
          <w:szCs w:val="24"/>
        </w:rPr>
        <w:t xml:space="preserve">When publishing the program, needs to make sure “Publish Status” is set to “Include” for the </w:t>
      </w:r>
      <w:proofErr w:type="spellStart"/>
      <w:r>
        <w:rPr>
          <w:rFonts w:ascii="Segoe UI" w:hAnsi="Segoe UI" w:cs="Segoe UI"/>
          <w:color w:val="1F497D" w:themeColor="text2"/>
          <w:sz w:val="24"/>
          <w:szCs w:val="24"/>
        </w:rPr>
        <w:t>Devexpress</w:t>
      </w:r>
      <w:proofErr w:type="spellEnd"/>
      <w:r>
        <w:rPr>
          <w:rFonts w:ascii="Segoe UI" w:hAnsi="Segoe UI" w:cs="Segoe UI"/>
          <w:color w:val="1F497D" w:themeColor="text2"/>
          <w:sz w:val="24"/>
          <w:szCs w:val="24"/>
        </w:rPr>
        <w:t xml:space="preserve"> DLL. This copies the libraries with the proper license to the user’s installing folder.</w:t>
      </w:r>
    </w:p>
    <w:p w:rsidR="00E51C90" w:rsidRDefault="00AF548D" w:rsidP="00AF548D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AF548D">
        <w:rPr>
          <w:rFonts w:ascii="Segoe UI" w:hAnsi="Segoe UI" w:cs="Segoe UI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6457950" cy="6541957"/>
            <wp:effectExtent l="19050" t="0" r="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54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90" w:rsidRDefault="00E51C90">
      <w:pPr>
        <w:rPr>
          <w:rFonts w:ascii="Segoe UI" w:hAnsi="Segoe UI" w:cs="Segoe UI"/>
          <w:color w:val="1F497D" w:themeColor="text2"/>
          <w:sz w:val="24"/>
          <w:szCs w:val="24"/>
        </w:rPr>
      </w:pPr>
    </w:p>
    <w:p w:rsidR="00CB5C60" w:rsidRDefault="00CB5C60">
      <w:r>
        <w:br w:type="page"/>
      </w:r>
    </w:p>
    <w:p w:rsidR="00E84182" w:rsidRDefault="000B4033" w:rsidP="0042092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C3A77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Installing Program</w:t>
      </w:r>
    </w:p>
    <w:p w:rsidR="00CB5C60" w:rsidRPr="00E84182" w:rsidRDefault="00CB5C60" w:rsidP="00E84182">
      <w:pPr>
        <w:pStyle w:val="ListParagraph"/>
        <w:ind w:left="-90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84182">
        <w:rPr>
          <w:rFonts w:ascii="Segoe UI" w:eastAsia="PMingLiU" w:hAnsi="Segoe UI" w:cs="Segoe UI"/>
          <w:b/>
          <w:sz w:val="24"/>
        </w:rPr>
        <w:t xml:space="preserve">Minimum System Requirement </w:t>
      </w:r>
    </w:p>
    <w:p w:rsidR="006E3CC6" w:rsidRDefault="00CB5C60" w:rsidP="0042092A">
      <w:pPr>
        <w:pStyle w:val="ListParagraph"/>
        <w:widowControl w:val="0"/>
        <w:numPr>
          <w:ilvl w:val="1"/>
          <w:numId w:val="8"/>
        </w:numPr>
        <w:ind w:left="540" w:hanging="540"/>
        <w:jc w:val="both"/>
        <w:rPr>
          <w:rFonts w:ascii="Segoe UI" w:eastAsia="PMingLiU" w:hAnsi="Segoe UI" w:cs="Segoe UI"/>
          <w:b/>
          <w:sz w:val="24"/>
        </w:rPr>
      </w:pPr>
      <w:r w:rsidRPr="00E84182">
        <w:rPr>
          <w:rFonts w:ascii="Segoe UI" w:eastAsia="PMingLiU" w:hAnsi="Segoe UI" w:cs="Segoe UI"/>
          <w:b/>
          <w:sz w:val="24"/>
        </w:rPr>
        <w:t xml:space="preserve">Windows </w:t>
      </w:r>
      <w:r w:rsidR="000511CB" w:rsidRPr="00E84182">
        <w:rPr>
          <w:rFonts w:ascii="Segoe UI" w:eastAsia="PMingLiU" w:hAnsi="Segoe UI" w:cs="Segoe UI"/>
          <w:b/>
          <w:sz w:val="24"/>
        </w:rPr>
        <w:t xml:space="preserve">7 </w:t>
      </w:r>
      <w:r w:rsidRPr="00E84182">
        <w:rPr>
          <w:rFonts w:ascii="Segoe UI" w:eastAsia="PMingLiU" w:hAnsi="Segoe UI" w:cs="Segoe UI"/>
          <w:b/>
          <w:sz w:val="24"/>
        </w:rPr>
        <w:t xml:space="preserve">&amp; above </w:t>
      </w:r>
      <w:r w:rsidR="006E3CC6">
        <w:rPr>
          <w:rFonts w:ascii="Segoe UI" w:eastAsia="PMingLiU" w:hAnsi="Segoe UI" w:cs="Segoe UI"/>
          <w:b/>
          <w:sz w:val="24"/>
        </w:rPr>
        <w:t>32-Bit or 64-bit</w:t>
      </w:r>
    </w:p>
    <w:p w:rsidR="00CB5C60" w:rsidRDefault="00CB5C60" w:rsidP="0042092A">
      <w:pPr>
        <w:pStyle w:val="ListParagraph"/>
        <w:widowControl w:val="0"/>
        <w:numPr>
          <w:ilvl w:val="1"/>
          <w:numId w:val="8"/>
        </w:numPr>
        <w:ind w:left="540" w:hanging="540"/>
        <w:jc w:val="both"/>
        <w:rPr>
          <w:rFonts w:ascii="Segoe UI" w:eastAsia="PMingLiU" w:hAnsi="Segoe UI" w:cs="Segoe UI"/>
          <w:b/>
          <w:sz w:val="24"/>
        </w:rPr>
      </w:pPr>
      <w:r w:rsidRPr="00E84182">
        <w:rPr>
          <w:rFonts w:ascii="Segoe UI" w:eastAsia="PMingLiU" w:hAnsi="Segoe UI" w:cs="Segoe UI"/>
          <w:b/>
          <w:sz w:val="24"/>
        </w:rPr>
        <w:t>At least 20GB HDD free space</w:t>
      </w:r>
    </w:p>
    <w:p w:rsidR="00CB5C60" w:rsidRDefault="00CB5C60" w:rsidP="0042092A">
      <w:pPr>
        <w:pStyle w:val="ListParagraph"/>
        <w:widowControl w:val="0"/>
        <w:numPr>
          <w:ilvl w:val="1"/>
          <w:numId w:val="8"/>
        </w:numPr>
        <w:ind w:left="540" w:hanging="540"/>
        <w:jc w:val="both"/>
        <w:rPr>
          <w:rFonts w:ascii="Segoe UI" w:eastAsia="PMingLiU" w:hAnsi="Segoe UI" w:cs="Segoe UI"/>
          <w:b/>
          <w:sz w:val="24"/>
        </w:rPr>
      </w:pPr>
      <w:r w:rsidRPr="00E84182">
        <w:rPr>
          <w:rFonts w:ascii="Segoe UI" w:eastAsia="PMingLiU" w:hAnsi="Segoe UI" w:cs="Segoe UI"/>
          <w:b/>
          <w:sz w:val="24"/>
        </w:rPr>
        <w:t>.NET Framework 3.5</w:t>
      </w:r>
    </w:p>
    <w:p w:rsidR="00D04770" w:rsidRDefault="00D04770" w:rsidP="00D04770">
      <w:pPr>
        <w:pStyle w:val="ListParagraph"/>
        <w:widowControl w:val="0"/>
        <w:ind w:left="540"/>
        <w:jc w:val="both"/>
        <w:rPr>
          <w:rFonts w:ascii="Segoe UI" w:eastAsia="PMingLiU" w:hAnsi="Segoe UI" w:cs="Segoe UI"/>
          <w:b/>
          <w:sz w:val="24"/>
        </w:rPr>
      </w:pPr>
    </w:p>
    <w:p w:rsidR="00CB5C60" w:rsidRPr="00363BDD" w:rsidRDefault="00CB5C60" w:rsidP="0042092A">
      <w:pPr>
        <w:pStyle w:val="ListParagraph"/>
        <w:widowControl w:val="0"/>
        <w:numPr>
          <w:ilvl w:val="1"/>
          <w:numId w:val="8"/>
        </w:numPr>
        <w:ind w:left="540" w:hanging="540"/>
        <w:jc w:val="both"/>
        <w:rPr>
          <w:rFonts w:ascii="Segoe UI" w:eastAsia="PMingLiU" w:hAnsi="Segoe UI" w:cs="Segoe UI"/>
          <w:b/>
          <w:sz w:val="24"/>
        </w:rPr>
      </w:pPr>
      <w:r w:rsidRPr="00363BDD">
        <w:rPr>
          <w:rFonts w:ascii="Segoe UI" w:hAnsi="Segoe UI" w:cs="Segoe UI"/>
          <w:b/>
          <w:sz w:val="22"/>
          <w:szCs w:val="22"/>
        </w:rPr>
        <w:t xml:space="preserve">The install program is located at </w:t>
      </w:r>
      <w:r w:rsidR="008E0EBB">
        <w:rPr>
          <w:rFonts w:ascii="Segoe UI" w:hAnsi="Segoe UI" w:cs="Segoe UI"/>
          <w:b/>
          <w:sz w:val="22"/>
          <w:szCs w:val="22"/>
        </w:rPr>
        <w:t>“\</w:t>
      </w:r>
      <w:r w:rsidRPr="00363BDD">
        <w:rPr>
          <w:rFonts w:ascii="Segoe UI" w:hAnsi="Segoe UI" w:cs="Segoe UI"/>
          <w:b/>
          <w:sz w:val="22"/>
          <w:szCs w:val="22"/>
        </w:rPr>
        <w:t>\</w:t>
      </w:r>
      <w:proofErr w:type="gramStart"/>
      <w:r w:rsidR="008E0EBB">
        <w:rPr>
          <w:rFonts w:ascii="Segoe UI" w:hAnsi="Segoe UI" w:cs="Segoe UI"/>
          <w:b/>
          <w:sz w:val="22"/>
          <w:szCs w:val="22"/>
        </w:rPr>
        <w:t>..</w:t>
      </w:r>
      <w:proofErr w:type="gramEnd"/>
      <w:r w:rsidRPr="00363BDD">
        <w:rPr>
          <w:rFonts w:ascii="Segoe UI" w:hAnsi="Segoe UI" w:cs="Segoe UI"/>
          <w:b/>
          <w:sz w:val="22"/>
          <w:szCs w:val="22"/>
        </w:rPr>
        <w:t>\</w:t>
      </w:r>
      <w:r w:rsidR="008E0EBB">
        <w:rPr>
          <w:rFonts w:ascii="Segoe UI" w:hAnsi="Segoe UI" w:cs="Segoe UI"/>
          <w:b/>
          <w:sz w:val="22"/>
          <w:szCs w:val="22"/>
        </w:rPr>
        <w:t>..</w:t>
      </w:r>
      <w:r w:rsidRPr="00363BDD">
        <w:rPr>
          <w:rFonts w:ascii="Segoe UI" w:hAnsi="Segoe UI" w:cs="Segoe UI"/>
          <w:b/>
          <w:sz w:val="22"/>
          <w:szCs w:val="22"/>
        </w:rPr>
        <w:t>\</w:t>
      </w:r>
      <w:r w:rsidR="008E0EBB">
        <w:rPr>
          <w:rFonts w:ascii="Segoe UI" w:hAnsi="Segoe UI" w:cs="Segoe UI"/>
          <w:b/>
          <w:sz w:val="22"/>
          <w:szCs w:val="22"/>
        </w:rPr>
        <w:t>DTY PU</w:t>
      </w:r>
      <w:r w:rsidRPr="00363BDD">
        <w:rPr>
          <w:rFonts w:ascii="Segoe UI" w:hAnsi="Segoe UI" w:cs="Segoe UI"/>
          <w:b/>
          <w:sz w:val="22"/>
          <w:szCs w:val="22"/>
        </w:rPr>
        <w:t>\setup.exe. Double click on setup.exe icon to install. Click Install Button to continue.</w:t>
      </w:r>
      <w:r w:rsidRPr="00363BDD">
        <w:rPr>
          <w:rFonts w:ascii="Segoe UI" w:hAnsi="Segoe UI" w:cs="Segoe UI"/>
        </w:rPr>
        <w:t xml:space="preserve"> </w:t>
      </w:r>
    </w:p>
    <w:p w:rsidR="005F2D4C" w:rsidRPr="005F2D4C" w:rsidRDefault="005F2D4C" w:rsidP="005F2D4C"/>
    <w:p w:rsidR="00024930" w:rsidRDefault="004F1F14" w:rsidP="00AF548D">
      <w:pPr>
        <w:pStyle w:val="ListParagraph"/>
        <w:ind w:left="540"/>
      </w:pPr>
      <w:r>
        <w:rPr>
          <w:noProof/>
          <w:lang w:eastAsia="zh-CN"/>
        </w:rPr>
        <w:drawing>
          <wp:inline distT="0" distB="0" distL="0" distR="0">
            <wp:extent cx="5668010" cy="339153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39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4930" w:rsidSect="00B22BE3">
      <w:headerReference w:type="default" r:id="rId18"/>
      <w:pgSz w:w="12240" w:h="15840"/>
      <w:pgMar w:top="1440" w:right="630" w:bottom="1152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0A1" w:rsidRDefault="00FA70A1">
      <w:r>
        <w:separator/>
      </w:r>
    </w:p>
  </w:endnote>
  <w:endnote w:type="continuationSeparator" w:id="0">
    <w:p w:rsidR="00FA70A1" w:rsidRDefault="00FA7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0A1" w:rsidRDefault="00FA70A1">
      <w:r>
        <w:separator/>
      </w:r>
    </w:p>
  </w:footnote>
  <w:footnote w:type="continuationSeparator" w:id="0">
    <w:p w:rsidR="00FA70A1" w:rsidRDefault="00FA70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367"/>
      <w:gridCol w:w="4699"/>
      <w:gridCol w:w="1355"/>
      <w:gridCol w:w="1192"/>
    </w:tblGrid>
    <w:tr w:rsidR="00D13B0C" w:rsidTr="0083351A">
      <w:trPr>
        <w:trHeight w:val="605"/>
      </w:trPr>
      <w:tc>
        <w:tcPr>
          <w:tcW w:w="2367" w:type="dxa"/>
        </w:tcPr>
        <w:p w:rsidR="00D13B0C" w:rsidRDefault="00C41B12" w:rsidP="002832C9">
          <w:pPr>
            <w:pStyle w:val="Header"/>
            <w:jc w:val="center"/>
            <w:rPr>
              <w:sz w:val="24"/>
            </w:rPr>
          </w:pPr>
          <w:r>
            <w:rPr>
              <w:noProof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0.2pt;margin-top:37.65pt;width:73.65pt;height:44.8pt;z-index:-251656192;mso-wrap-edited:f;mso-position-vertical-relative:page" wrapcoords="-140 0 -140 21368 21600 21368 21600 0 -140 0" o:allowincell="f" filled="t">
                <v:imagedata r:id="rId1" o:title=""/>
                <w10:wrap side="right" anchory="page"/>
              </v:shape>
              <o:OLEObject Type="Embed" ProgID="PBrush" ShapeID="_x0000_s2051" DrawAspect="Content" ObjectID="_1695541902" r:id="rId2"/>
            </w:pict>
          </w:r>
        </w:p>
      </w:tc>
      <w:tc>
        <w:tcPr>
          <w:tcW w:w="4699" w:type="dxa"/>
        </w:tcPr>
        <w:p w:rsidR="00D13B0C" w:rsidRDefault="00D13B0C" w:rsidP="002832C9">
          <w:pPr>
            <w:pStyle w:val="Header"/>
            <w:jc w:val="center"/>
            <w:rPr>
              <w:rFonts w:ascii="Trebuchet MS" w:hAnsi="Trebuchet MS"/>
              <w:b/>
              <w:sz w:val="28"/>
            </w:rPr>
          </w:pPr>
          <w:r>
            <w:rPr>
              <w:rFonts w:ascii="Trebuchet MS" w:hAnsi="Trebuchet MS"/>
              <w:b/>
              <w:sz w:val="28"/>
            </w:rPr>
            <w:t xml:space="preserve">Nan </w:t>
          </w:r>
          <w:proofErr w:type="spellStart"/>
          <w:r>
            <w:rPr>
              <w:rFonts w:ascii="Trebuchet MS" w:hAnsi="Trebuchet MS"/>
              <w:b/>
              <w:sz w:val="28"/>
            </w:rPr>
            <w:t>Ya</w:t>
          </w:r>
          <w:proofErr w:type="spellEnd"/>
          <w:r>
            <w:rPr>
              <w:rFonts w:ascii="Trebuchet MS" w:hAnsi="Trebuchet MS"/>
              <w:b/>
              <w:sz w:val="28"/>
            </w:rPr>
            <w:t xml:space="preserve"> Plastics Corp., America </w:t>
          </w:r>
          <w:r>
            <w:rPr>
              <w:rFonts w:ascii="Trebuchet MS" w:hAnsi="Trebuchet MS"/>
              <w:b/>
              <w:sz w:val="28"/>
            </w:rPr>
            <w:br/>
            <w:t>South Carolina Plant</w:t>
          </w:r>
        </w:p>
      </w:tc>
      <w:tc>
        <w:tcPr>
          <w:tcW w:w="1355" w:type="dxa"/>
        </w:tcPr>
        <w:p w:rsidR="00D13B0C" w:rsidRDefault="00D13B0C" w:rsidP="002832C9">
          <w:pPr>
            <w:pStyle w:val="Header"/>
            <w:rPr>
              <w:rFonts w:ascii="Trebuchet MS" w:hAnsi="Trebuchet MS"/>
              <w:sz w:val="24"/>
            </w:rPr>
          </w:pPr>
        </w:p>
      </w:tc>
      <w:tc>
        <w:tcPr>
          <w:tcW w:w="1192" w:type="dxa"/>
        </w:tcPr>
        <w:p w:rsidR="00D13B0C" w:rsidRDefault="00D13B0C" w:rsidP="002832C9">
          <w:pPr>
            <w:pStyle w:val="Header"/>
            <w:jc w:val="center"/>
            <w:rPr>
              <w:rFonts w:ascii="Trebuchet MS" w:hAnsi="Trebuchet MS"/>
              <w:sz w:val="24"/>
            </w:rPr>
          </w:pPr>
        </w:p>
      </w:tc>
    </w:tr>
    <w:tr w:rsidR="00D13B0C" w:rsidTr="0083351A">
      <w:trPr>
        <w:trHeight w:val="334"/>
      </w:trPr>
      <w:tc>
        <w:tcPr>
          <w:tcW w:w="2367" w:type="dxa"/>
        </w:tcPr>
        <w:p w:rsidR="00D13B0C" w:rsidRDefault="00D13B0C" w:rsidP="002832C9">
          <w:pPr>
            <w:pStyle w:val="Header"/>
            <w:jc w:val="center"/>
            <w:rPr>
              <w:sz w:val="24"/>
            </w:rPr>
          </w:pPr>
        </w:p>
      </w:tc>
      <w:tc>
        <w:tcPr>
          <w:tcW w:w="4699" w:type="dxa"/>
        </w:tcPr>
        <w:p w:rsidR="00D13B0C" w:rsidRPr="00CA4031" w:rsidRDefault="00F92D68" w:rsidP="008A5E3E">
          <w:pPr>
            <w:jc w:val="center"/>
            <w:rPr>
              <w:rFonts w:ascii="Segoe UI" w:hAnsi="Segoe UI" w:cs="Segoe UI"/>
              <w:color w:val="1F497D"/>
              <w:sz w:val="24"/>
              <w:szCs w:val="24"/>
            </w:rPr>
          </w:pPr>
          <w:r>
            <w:rPr>
              <w:rFonts w:ascii="Segoe UI" w:hAnsi="Segoe UI" w:cs="Segoe UI"/>
              <w:color w:val="1F497D"/>
              <w:sz w:val="24"/>
              <w:szCs w:val="24"/>
            </w:rPr>
            <w:t xml:space="preserve">DTY PU Life </w:t>
          </w:r>
          <w:r w:rsidR="00110EC3">
            <w:rPr>
              <w:rFonts w:ascii="Segoe UI" w:hAnsi="Segoe UI" w:cs="Segoe UI"/>
              <w:color w:val="1F497D"/>
              <w:sz w:val="24"/>
              <w:szCs w:val="24"/>
            </w:rPr>
            <w:t>Monitor</w:t>
          </w:r>
        </w:p>
      </w:tc>
      <w:tc>
        <w:tcPr>
          <w:tcW w:w="1355" w:type="dxa"/>
        </w:tcPr>
        <w:p w:rsidR="00D13B0C" w:rsidRDefault="00D13B0C" w:rsidP="002832C9">
          <w:pPr>
            <w:pStyle w:val="Header"/>
            <w:jc w:val="right"/>
            <w:rPr>
              <w:rFonts w:ascii="Trebuchet MS" w:hAnsi="Trebuchet MS"/>
              <w:sz w:val="24"/>
            </w:rPr>
          </w:pPr>
          <w:r>
            <w:rPr>
              <w:rFonts w:ascii="Trebuchet MS" w:hAnsi="Trebuchet MS"/>
              <w:sz w:val="24"/>
            </w:rPr>
            <w:t>Page:</w:t>
          </w:r>
        </w:p>
      </w:tc>
      <w:tc>
        <w:tcPr>
          <w:tcW w:w="1192" w:type="dxa"/>
        </w:tcPr>
        <w:p w:rsidR="00D13B0C" w:rsidRDefault="00C41B12" w:rsidP="002832C9">
          <w:pPr>
            <w:pStyle w:val="Header"/>
            <w:jc w:val="center"/>
            <w:rPr>
              <w:rFonts w:ascii="Trebuchet MS" w:hAnsi="Trebuchet MS"/>
              <w:sz w:val="24"/>
            </w:rPr>
          </w:pPr>
          <w:r w:rsidRPr="00220CC1">
            <w:rPr>
              <w:rStyle w:val="PageNumber"/>
              <w:rFonts w:ascii="Trebuchet MS" w:hAnsi="Trebuchet MS"/>
            </w:rPr>
            <w:fldChar w:fldCharType="begin"/>
          </w:r>
          <w:r w:rsidR="00220CC1" w:rsidRPr="00220CC1">
            <w:rPr>
              <w:rStyle w:val="PageNumber"/>
              <w:rFonts w:ascii="Trebuchet MS" w:hAnsi="Trebuchet MS"/>
            </w:rPr>
            <w:instrText xml:space="preserve"> PAGE   \* MERGEFORMAT </w:instrText>
          </w:r>
          <w:r w:rsidRPr="00220CC1">
            <w:rPr>
              <w:rStyle w:val="PageNumber"/>
              <w:rFonts w:ascii="Trebuchet MS" w:hAnsi="Trebuchet MS"/>
            </w:rPr>
            <w:fldChar w:fldCharType="separate"/>
          </w:r>
          <w:r w:rsidR="0053090F">
            <w:rPr>
              <w:rStyle w:val="PageNumber"/>
              <w:rFonts w:ascii="Trebuchet MS" w:hAnsi="Trebuchet MS"/>
              <w:noProof/>
            </w:rPr>
            <w:t>7</w:t>
          </w:r>
          <w:r w:rsidRPr="00220CC1">
            <w:rPr>
              <w:rStyle w:val="PageNumber"/>
              <w:rFonts w:ascii="Trebuchet MS" w:hAnsi="Trebuchet MS"/>
            </w:rPr>
            <w:fldChar w:fldCharType="end"/>
          </w:r>
          <w:r w:rsidR="00220CC1">
            <w:rPr>
              <w:rStyle w:val="PageNumber"/>
              <w:rFonts w:ascii="Trebuchet MS" w:hAnsi="Trebuchet MS"/>
            </w:rPr>
            <w:t xml:space="preserve"> </w:t>
          </w:r>
          <w:r w:rsidR="00D13B0C" w:rsidRPr="000135BD">
            <w:rPr>
              <w:rStyle w:val="PageNumber"/>
              <w:rFonts w:ascii="Trebuchet MS" w:hAnsi="Trebuchet MS"/>
            </w:rPr>
            <w:t>of</w:t>
          </w:r>
          <w:r w:rsidR="00D13B0C">
            <w:rPr>
              <w:rStyle w:val="PageNumber"/>
              <w:rFonts w:ascii="Trebuchet MS" w:hAnsi="Trebuchet MS"/>
              <w:sz w:val="24"/>
            </w:rPr>
            <w:t xml:space="preserve"> </w:t>
          </w:r>
          <w:r>
            <w:rPr>
              <w:rStyle w:val="PageNumber"/>
              <w:rFonts w:ascii="Trebuchet MS" w:hAnsi="Trebuchet MS"/>
            </w:rPr>
            <w:fldChar w:fldCharType="begin"/>
          </w:r>
          <w:r w:rsidR="00D13B0C">
            <w:rPr>
              <w:rStyle w:val="PageNumber"/>
              <w:rFonts w:ascii="Trebuchet MS" w:hAnsi="Trebuchet MS"/>
            </w:rPr>
            <w:instrText xml:space="preserve"> NUMPAGES </w:instrText>
          </w:r>
          <w:r>
            <w:rPr>
              <w:rStyle w:val="PageNumber"/>
              <w:rFonts w:ascii="Trebuchet MS" w:hAnsi="Trebuchet MS"/>
            </w:rPr>
            <w:fldChar w:fldCharType="separate"/>
          </w:r>
          <w:r w:rsidR="0053090F">
            <w:rPr>
              <w:rStyle w:val="PageNumber"/>
              <w:rFonts w:ascii="Trebuchet MS" w:hAnsi="Trebuchet MS"/>
              <w:noProof/>
            </w:rPr>
            <w:t>13</w:t>
          </w:r>
          <w:r>
            <w:rPr>
              <w:rStyle w:val="PageNumber"/>
              <w:rFonts w:ascii="Trebuchet MS" w:hAnsi="Trebuchet MS"/>
            </w:rPr>
            <w:fldChar w:fldCharType="end"/>
          </w:r>
        </w:p>
      </w:tc>
    </w:tr>
  </w:tbl>
  <w:p w:rsidR="00D3105F" w:rsidRPr="000135BD" w:rsidRDefault="00C41B12" w:rsidP="00726B8E">
    <w:pPr>
      <w:pStyle w:val="Header"/>
      <w:rPr>
        <w:rFonts w:ascii="Segoe UI" w:hAnsi="Segoe UI" w:cs="Segoe UI"/>
      </w:rPr>
    </w:pPr>
    <w:r>
      <w:rPr>
        <w:rFonts w:ascii="Segoe UI" w:hAnsi="Segoe UI" w:cs="Segoe UI"/>
        <w:noProof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58.5pt;margin-top:-.6pt;width:574.1pt;height:0;z-index:251661312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5667"/>
    <w:multiLevelType w:val="hybridMultilevel"/>
    <w:tmpl w:val="2A86DA88"/>
    <w:lvl w:ilvl="0" w:tplc="9A460390">
      <w:start w:val="4"/>
      <w:numFmt w:val="bullet"/>
      <w:lvlText w:val="-"/>
      <w:lvlJc w:val="left"/>
      <w:pPr>
        <w:ind w:left="9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6F84A8F"/>
    <w:multiLevelType w:val="multilevel"/>
    <w:tmpl w:val="4C6AEE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1F497D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1F497D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F497D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1F497D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1F497D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1F497D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1F497D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1F497D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1F497D"/>
      </w:rPr>
    </w:lvl>
  </w:abstractNum>
  <w:abstractNum w:abstractNumId="2">
    <w:nsid w:val="243127E7"/>
    <w:multiLevelType w:val="hybridMultilevel"/>
    <w:tmpl w:val="1ECCF24A"/>
    <w:lvl w:ilvl="0" w:tplc="402437AC">
      <w:start w:val="5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12F8E"/>
    <w:multiLevelType w:val="hybridMultilevel"/>
    <w:tmpl w:val="81144E14"/>
    <w:lvl w:ilvl="0" w:tplc="FDE6F42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>
    <w:nsid w:val="47A82B8F"/>
    <w:multiLevelType w:val="multilevel"/>
    <w:tmpl w:val="4D04F47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9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4C245138"/>
    <w:multiLevelType w:val="multilevel"/>
    <w:tmpl w:val="8BD86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1F497D" w:themeColor="text2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6">
    <w:nsid w:val="4C4665D1"/>
    <w:multiLevelType w:val="hybridMultilevel"/>
    <w:tmpl w:val="A21C9F78"/>
    <w:lvl w:ilvl="0" w:tplc="541C3E3A">
      <w:start w:val="1"/>
      <w:numFmt w:val="decimal"/>
      <w:pStyle w:val="TOC1"/>
      <w:lvlText w:val="%1."/>
      <w:lvlJc w:val="left"/>
      <w:pPr>
        <w:ind w:left="1080" w:hanging="360"/>
      </w:pPr>
    </w:lvl>
    <w:lvl w:ilvl="1" w:tplc="7A322EC8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CA0E3B"/>
    <w:multiLevelType w:val="multilevel"/>
    <w:tmpl w:val="4A6EB8F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6082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A37CA"/>
    <w:rsid w:val="00002ABD"/>
    <w:rsid w:val="000033C6"/>
    <w:rsid w:val="00004870"/>
    <w:rsid w:val="000135BD"/>
    <w:rsid w:val="00013849"/>
    <w:rsid w:val="000206DA"/>
    <w:rsid w:val="00022D08"/>
    <w:rsid w:val="00024930"/>
    <w:rsid w:val="000345DA"/>
    <w:rsid w:val="00040D68"/>
    <w:rsid w:val="00040DEC"/>
    <w:rsid w:val="0004244B"/>
    <w:rsid w:val="000511CB"/>
    <w:rsid w:val="0005412A"/>
    <w:rsid w:val="000544FC"/>
    <w:rsid w:val="00054E86"/>
    <w:rsid w:val="00057190"/>
    <w:rsid w:val="000621FB"/>
    <w:rsid w:val="00084724"/>
    <w:rsid w:val="000871DF"/>
    <w:rsid w:val="00091200"/>
    <w:rsid w:val="000A1028"/>
    <w:rsid w:val="000A6D5D"/>
    <w:rsid w:val="000A7644"/>
    <w:rsid w:val="000A783E"/>
    <w:rsid w:val="000B1252"/>
    <w:rsid w:val="000B4033"/>
    <w:rsid w:val="000C1E3A"/>
    <w:rsid w:val="000C7839"/>
    <w:rsid w:val="000C7A84"/>
    <w:rsid w:val="000C7BC3"/>
    <w:rsid w:val="000D2DFF"/>
    <w:rsid w:val="000D6875"/>
    <w:rsid w:val="000E0F38"/>
    <w:rsid w:val="000E2A09"/>
    <w:rsid w:val="000E59B3"/>
    <w:rsid w:val="000E5ED1"/>
    <w:rsid w:val="000F31E4"/>
    <w:rsid w:val="000F52E5"/>
    <w:rsid w:val="000F5D34"/>
    <w:rsid w:val="00100DFE"/>
    <w:rsid w:val="00103FFF"/>
    <w:rsid w:val="00110475"/>
    <w:rsid w:val="00110EC3"/>
    <w:rsid w:val="00114308"/>
    <w:rsid w:val="00121D6B"/>
    <w:rsid w:val="00126212"/>
    <w:rsid w:val="00126BA4"/>
    <w:rsid w:val="00141D85"/>
    <w:rsid w:val="00145038"/>
    <w:rsid w:val="0014739E"/>
    <w:rsid w:val="00147DFD"/>
    <w:rsid w:val="0015516C"/>
    <w:rsid w:val="00155F32"/>
    <w:rsid w:val="00165E4E"/>
    <w:rsid w:val="00172B33"/>
    <w:rsid w:val="00174768"/>
    <w:rsid w:val="00174F36"/>
    <w:rsid w:val="0019238B"/>
    <w:rsid w:val="00192736"/>
    <w:rsid w:val="00192F30"/>
    <w:rsid w:val="00194B78"/>
    <w:rsid w:val="001A46AB"/>
    <w:rsid w:val="001A6D21"/>
    <w:rsid w:val="001B2ADF"/>
    <w:rsid w:val="001C0A0B"/>
    <w:rsid w:val="001C0F83"/>
    <w:rsid w:val="001C2572"/>
    <w:rsid w:val="001D1F8B"/>
    <w:rsid w:val="001D5F92"/>
    <w:rsid w:val="001E0664"/>
    <w:rsid w:val="001E181B"/>
    <w:rsid w:val="001E1E37"/>
    <w:rsid w:val="001E60AC"/>
    <w:rsid w:val="00201EFC"/>
    <w:rsid w:val="00201FE0"/>
    <w:rsid w:val="002029D2"/>
    <w:rsid w:val="00213285"/>
    <w:rsid w:val="00215654"/>
    <w:rsid w:val="00220CC1"/>
    <w:rsid w:val="0022174A"/>
    <w:rsid w:val="00224E8A"/>
    <w:rsid w:val="00235444"/>
    <w:rsid w:val="0024111E"/>
    <w:rsid w:val="00242616"/>
    <w:rsid w:val="002524C1"/>
    <w:rsid w:val="002529AE"/>
    <w:rsid w:val="00253439"/>
    <w:rsid w:val="00256FB7"/>
    <w:rsid w:val="00260F44"/>
    <w:rsid w:val="00263120"/>
    <w:rsid w:val="00275B06"/>
    <w:rsid w:val="00281A45"/>
    <w:rsid w:val="00291D48"/>
    <w:rsid w:val="00294848"/>
    <w:rsid w:val="00294CA2"/>
    <w:rsid w:val="002A1615"/>
    <w:rsid w:val="002B6169"/>
    <w:rsid w:val="002D2261"/>
    <w:rsid w:val="002D5217"/>
    <w:rsid w:val="002D5D4C"/>
    <w:rsid w:val="002D710D"/>
    <w:rsid w:val="002F0D0B"/>
    <w:rsid w:val="002F17BB"/>
    <w:rsid w:val="002F4324"/>
    <w:rsid w:val="002F55B7"/>
    <w:rsid w:val="002F6936"/>
    <w:rsid w:val="003036CA"/>
    <w:rsid w:val="00303D1E"/>
    <w:rsid w:val="003075A3"/>
    <w:rsid w:val="003121A5"/>
    <w:rsid w:val="00313097"/>
    <w:rsid w:val="003149BA"/>
    <w:rsid w:val="0031555C"/>
    <w:rsid w:val="00315DFF"/>
    <w:rsid w:val="00323BB4"/>
    <w:rsid w:val="00325EF5"/>
    <w:rsid w:val="00331398"/>
    <w:rsid w:val="00350E90"/>
    <w:rsid w:val="00361C55"/>
    <w:rsid w:val="00363BDD"/>
    <w:rsid w:val="0037366B"/>
    <w:rsid w:val="003747F7"/>
    <w:rsid w:val="0037505B"/>
    <w:rsid w:val="00375E24"/>
    <w:rsid w:val="00375E93"/>
    <w:rsid w:val="0037778F"/>
    <w:rsid w:val="00381040"/>
    <w:rsid w:val="00384F48"/>
    <w:rsid w:val="003852C1"/>
    <w:rsid w:val="00392DEC"/>
    <w:rsid w:val="003B562B"/>
    <w:rsid w:val="003B6F29"/>
    <w:rsid w:val="003D0F88"/>
    <w:rsid w:val="003D7DA0"/>
    <w:rsid w:val="003E1165"/>
    <w:rsid w:val="003E25CF"/>
    <w:rsid w:val="003E7533"/>
    <w:rsid w:val="003F0EED"/>
    <w:rsid w:val="003F102B"/>
    <w:rsid w:val="003F23C1"/>
    <w:rsid w:val="003F5ADA"/>
    <w:rsid w:val="00406D12"/>
    <w:rsid w:val="00414D0C"/>
    <w:rsid w:val="00416FE7"/>
    <w:rsid w:val="0042092A"/>
    <w:rsid w:val="00421197"/>
    <w:rsid w:val="00425162"/>
    <w:rsid w:val="00425C46"/>
    <w:rsid w:val="004260A0"/>
    <w:rsid w:val="00430043"/>
    <w:rsid w:val="0043215D"/>
    <w:rsid w:val="004377F7"/>
    <w:rsid w:val="00444286"/>
    <w:rsid w:val="004468E7"/>
    <w:rsid w:val="00452A41"/>
    <w:rsid w:val="00490FE1"/>
    <w:rsid w:val="004A464E"/>
    <w:rsid w:val="004B2DAD"/>
    <w:rsid w:val="004B412A"/>
    <w:rsid w:val="004B4FA7"/>
    <w:rsid w:val="004C2CF3"/>
    <w:rsid w:val="004C7B95"/>
    <w:rsid w:val="004D123C"/>
    <w:rsid w:val="004E05D3"/>
    <w:rsid w:val="004E0889"/>
    <w:rsid w:val="004E0D28"/>
    <w:rsid w:val="004E3D48"/>
    <w:rsid w:val="004E49CD"/>
    <w:rsid w:val="004E5EE1"/>
    <w:rsid w:val="004F1F14"/>
    <w:rsid w:val="004F48AA"/>
    <w:rsid w:val="004F4D3F"/>
    <w:rsid w:val="004F4FF3"/>
    <w:rsid w:val="004F7F0E"/>
    <w:rsid w:val="00501F72"/>
    <w:rsid w:val="005106BD"/>
    <w:rsid w:val="00511658"/>
    <w:rsid w:val="00511966"/>
    <w:rsid w:val="00511FCA"/>
    <w:rsid w:val="00512D37"/>
    <w:rsid w:val="005205C2"/>
    <w:rsid w:val="0053090F"/>
    <w:rsid w:val="00536E98"/>
    <w:rsid w:val="00536E9D"/>
    <w:rsid w:val="00544287"/>
    <w:rsid w:val="00544E62"/>
    <w:rsid w:val="00545179"/>
    <w:rsid w:val="005451D3"/>
    <w:rsid w:val="00550215"/>
    <w:rsid w:val="00562723"/>
    <w:rsid w:val="00567BF2"/>
    <w:rsid w:val="00574E03"/>
    <w:rsid w:val="005752F9"/>
    <w:rsid w:val="00575D2C"/>
    <w:rsid w:val="00581F62"/>
    <w:rsid w:val="00583F31"/>
    <w:rsid w:val="00591C91"/>
    <w:rsid w:val="00592A99"/>
    <w:rsid w:val="00594C42"/>
    <w:rsid w:val="00595316"/>
    <w:rsid w:val="00596D2D"/>
    <w:rsid w:val="005A186A"/>
    <w:rsid w:val="005A55E3"/>
    <w:rsid w:val="005A5C0D"/>
    <w:rsid w:val="005A7DDD"/>
    <w:rsid w:val="005B3049"/>
    <w:rsid w:val="005D2793"/>
    <w:rsid w:val="005D5CAE"/>
    <w:rsid w:val="005D6B5D"/>
    <w:rsid w:val="005D7EF4"/>
    <w:rsid w:val="005E0CA4"/>
    <w:rsid w:val="005E4160"/>
    <w:rsid w:val="005F2D4C"/>
    <w:rsid w:val="005F42F1"/>
    <w:rsid w:val="00602224"/>
    <w:rsid w:val="00604869"/>
    <w:rsid w:val="00604DD7"/>
    <w:rsid w:val="006115FA"/>
    <w:rsid w:val="00615E6C"/>
    <w:rsid w:val="00620DA0"/>
    <w:rsid w:val="006216B8"/>
    <w:rsid w:val="00622878"/>
    <w:rsid w:val="00623C7C"/>
    <w:rsid w:val="006363CA"/>
    <w:rsid w:val="00640ADD"/>
    <w:rsid w:val="00644F39"/>
    <w:rsid w:val="00647275"/>
    <w:rsid w:val="00650ABA"/>
    <w:rsid w:val="00656178"/>
    <w:rsid w:val="006629C1"/>
    <w:rsid w:val="00664126"/>
    <w:rsid w:val="00683A34"/>
    <w:rsid w:val="006A29B5"/>
    <w:rsid w:val="006A6467"/>
    <w:rsid w:val="006B30A9"/>
    <w:rsid w:val="006B3187"/>
    <w:rsid w:val="006B6C52"/>
    <w:rsid w:val="006C001D"/>
    <w:rsid w:val="006C5666"/>
    <w:rsid w:val="006E1BE5"/>
    <w:rsid w:val="006E31C7"/>
    <w:rsid w:val="006E3CC6"/>
    <w:rsid w:val="006E6BBE"/>
    <w:rsid w:val="006F38E5"/>
    <w:rsid w:val="006F3BA5"/>
    <w:rsid w:val="006F78BB"/>
    <w:rsid w:val="00714E35"/>
    <w:rsid w:val="007163EA"/>
    <w:rsid w:val="007269D5"/>
    <w:rsid w:val="00726B8E"/>
    <w:rsid w:val="00730217"/>
    <w:rsid w:val="00732910"/>
    <w:rsid w:val="007425D7"/>
    <w:rsid w:val="00742D4B"/>
    <w:rsid w:val="0074559A"/>
    <w:rsid w:val="0074729A"/>
    <w:rsid w:val="007651B9"/>
    <w:rsid w:val="007722D0"/>
    <w:rsid w:val="007746B3"/>
    <w:rsid w:val="00775C17"/>
    <w:rsid w:val="00784630"/>
    <w:rsid w:val="00784FC9"/>
    <w:rsid w:val="00796048"/>
    <w:rsid w:val="007A32E1"/>
    <w:rsid w:val="007A378F"/>
    <w:rsid w:val="007A4068"/>
    <w:rsid w:val="007B1ECB"/>
    <w:rsid w:val="007B23FB"/>
    <w:rsid w:val="007C1AB9"/>
    <w:rsid w:val="007C3A77"/>
    <w:rsid w:val="007D0F53"/>
    <w:rsid w:val="007E09B3"/>
    <w:rsid w:val="007F2C39"/>
    <w:rsid w:val="00804983"/>
    <w:rsid w:val="00810661"/>
    <w:rsid w:val="00815C15"/>
    <w:rsid w:val="00821BB8"/>
    <w:rsid w:val="00823634"/>
    <w:rsid w:val="008238D5"/>
    <w:rsid w:val="008239DF"/>
    <w:rsid w:val="00826898"/>
    <w:rsid w:val="008312D0"/>
    <w:rsid w:val="00832602"/>
    <w:rsid w:val="0083351A"/>
    <w:rsid w:val="00840A39"/>
    <w:rsid w:val="00841040"/>
    <w:rsid w:val="00841B97"/>
    <w:rsid w:val="008474C8"/>
    <w:rsid w:val="008504D8"/>
    <w:rsid w:val="0085131B"/>
    <w:rsid w:val="008610A3"/>
    <w:rsid w:val="00863388"/>
    <w:rsid w:val="008642F1"/>
    <w:rsid w:val="008670CE"/>
    <w:rsid w:val="008741DC"/>
    <w:rsid w:val="008810DC"/>
    <w:rsid w:val="0088138B"/>
    <w:rsid w:val="00882F8C"/>
    <w:rsid w:val="00886DD3"/>
    <w:rsid w:val="00891955"/>
    <w:rsid w:val="00894FAA"/>
    <w:rsid w:val="00896A27"/>
    <w:rsid w:val="008A1F59"/>
    <w:rsid w:val="008A2721"/>
    <w:rsid w:val="008A3A19"/>
    <w:rsid w:val="008A5C7A"/>
    <w:rsid w:val="008A5E3E"/>
    <w:rsid w:val="008A7254"/>
    <w:rsid w:val="008B4737"/>
    <w:rsid w:val="008B4DE8"/>
    <w:rsid w:val="008B50B1"/>
    <w:rsid w:val="008C52C6"/>
    <w:rsid w:val="008D1C79"/>
    <w:rsid w:val="008D702F"/>
    <w:rsid w:val="008E078A"/>
    <w:rsid w:val="008E09C0"/>
    <w:rsid w:val="008E0EBB"/>
    <w:rsid w:val="008E2B7D"/>
    <w:rsid w:val="008F3978"/>
    <w:rsid w:val="008F4E7B"/>
    <w:rsid w:val="00902419"/>
    <w:rsid w:val="00906A6D"/>
    <w:rsid w:val="0091487A"/>
    <w:rsid w:val="00915C68"/>
    <w:rsid w:val="009276F2"/>
    <w:rsid w:val="009304F0"/>
    <w:rsid w:val="00934957"/>
    <w:rsid w:val="00937B78"/>
    <w:rsid w:val="00950820"/>
    <w:rsid w:val="009572C5"/>
    <w:rsid w:val="00957821"/>
    <w:rsid w:val="00975947"/>
    <w:rsid w:val="00980B6F"/>
    <w:rsid w:val="009815A8"/>
    <w:rsid w:val="00982F38"/>
    <w:rsid w:val="00984DED"/>
    <w:rsid w:val="00986FBB"/>
    <w:rsid w:val="00990035"/>
    <w:rsid w:val="009A2A8E"/>
    <w:rsid w:val="009A30BB"/>
    <w:rsid w:val="009A37CA"/>
    <w:rsid w:val="009A587A"/>
    <w:rsid w:val="009B3038"/>
    <w:rsid w:val="009B380C"/>
    <w:rsid w:val="009C2B4A"/>
    <w:rsid w:val="009C39F4"/>
    <w:rsid w:val="009C3EC1"/>
    <w:rsid w:val="009D1EBA"/>
    <w:rsid w:val="009D6837"/>
    <w:rsid w:val="009E1773"/>
    <w:rsid w:val="009F114A"/>
    <w:rsid w:val="009F1514"/>
    <w:rsid w:val="00A00501"/>
    <w:rsid w:val="00A04B2B"/>
    <w:rsid w:val="00A07072"/>
    <w:rsid w:val="00A17F0C"/>
    <w:rsid w:val="00A268B3"/>
    <w:rsid w:val="00A32C7B"/>
    <w:rsid w:val="00A339B2"/>
    <w:rsid w:val="00A362C7"/>
    <w:rsid w:val="00A42C5B"/>
    <w:rsid w:val="00A43748"/>
    <w:rsid w:val="00A448FF"/>
    <w:rsid w:val="00A44E44"/>
    <w:rsid w:val="00A47D47"/>
    <w:rsid w:val="00A47D95"/>
    <w:rsid w:val="00A509F5"/>
    <w:rsid w:val="00A61ECD"/>
    <w:rsid w:val="00A64459"/>
    <w:rsid w:val="00A729BE"/>
    <w:rsid w:val="00A876AC"/>
    <w:rsid w:val="00A95865"/>
    <w:rsid w:val="00AA1496"/>
    <w:rsid w:val="00AA3846"/>
    <w:rsid w:val="00AA44C6"/>
    <w:rsid w:val="00AA5DAB"/>
    <w:rsid w:val="00AA6F26"/>
    <w:rsid w:val="00AB0A97"/>
    <w:rsid w:val="00AC4B12"/>
    <w:rsid w:val="00AC6E07"/>
    <w:rsid w:val="00AC7D2C"/>
    <w:rsid w:val="00AD04D4"/>
    <w:rsid w:val="00AF0723"/>
    <w:rsid w:val="00AF3FC3"/>
    <w:rsid w:val="00AF422A"/>
    <w:rsid w:val="00AF548D"/>
    <w:rsid w:val="00B029D4"/>
    <w:rsid w:val="00B050D3"/>
    <w:rsid w:val="00B1089F"/>
    <w:rsid w:val="00B11E48"/>
    <w:rsid w:val="00B12488"/>
    <w:rsid w:val="00B16B94"/>
    <w:rsid w:val="00B22BE3"/>
    <w:rsid w:val="00B245A2"/>
    <w:rsid w:val="00B27BBA"/>
    <w:rsid w:val="00B328C7"/>
    <w:rsid w:val="00B32A54"/>
    <w:rsid w:val="00B3542F"/>
    <w:rsid w:val="00B43FD4"/>
    <w:rsid w:val="00B47DB9"/>
    <w:rsid w:val="00B54A11"/>
    <w:rsid w:val="00B611A4"/>
    <w:rsid w:val="00B61CE8"/>
    <w:rsid w:val="00B65603"/>
    <w:rsid w:val="00B72CCC"/>
    <w:rsid w:val="00B73028"/>
    <w:rsid w:val="00B8032E"/>
    <w:rsid w:val="00B816A0"/>
    <w:rsid w:val="00B8569C"/>
    <w:rsid w:val="00B869C5"/>
    <w:rsid w:val="00B95DAC"/>
    <w:rsid w:val="00BA24C8"/>
    <w:rsid w:val="00BA5291"/>
    <w:rsid w:val="00BA6941"/>
    <w:rsid w:val="00BB0871"/>
    <w:rsid w:val="00BB2877"/>
    <w:rsid w:val="00BB7C9E"/>
    <w:rsid w:val="00BC142F"/>
    <w:rsid w:val="00BC4150"/>
    <w:rsid w:val="00BC68E7"/>
    <w:rsid w:val="00BD0446"/>
    <w:rsid w:val="00BD6B19"/>
    <w:rsid w:val="00BE08D5"/>
    <w:rsid w:val="00BE46F0"/>
    <w:rsid w:val="00BE4FB5"/>
    <w:rsid w:val="00BF1108"/>
    <w:rsid w:val="00C00083"/>
    <w:rsid w:val="00C04A11"/>
    <w:rsid w:val="00C1328B"/>
    <w:rsid w:val="00C20990"/>
    <w:rsid w:val="00C30011"/>
    <w:rsid w:val="00C3110C"/>
    <w:rsid w:val="00C3152C"/>
    <w:rsid w:val="00C37E14"/>
    <w:rsid w:val="00C4199A"/>
    <w:rsid w:val="00C41B12"/>
    <w:rsid w:val="00C449BC"/>
    <w:rsid w:val="00C46F60"/>
    <w:rsid w:val="00C5165A"/>
    <w:rsid w:val="00C712B3"/>
    <w:rsid w:val="00C72DDA"/>
    <w:rsid w:val="00C72F9C"/>
    <w:rsid w:val="00C734A1"/>
    <w:rsid w:val="00C75B57"/>
    <w:rsid w:val="00C816CC"/>
    <w:rsid w:val="00C82B58"/>
    <w:rsid w:val="00C84142"/>
    <w:rsid w:val="00C97885"/>
    <w:rsid w:val="00CA2DE6"/>
    <w:rsid w:val="00CA391D"/>
    <w:rsid w:val="00CA4031"/>
    <w:rsid w:val="00CA413C"/>
    <w:rsid w:val="00CB2C14"/>
    <w:rsid w:val="00CB4A21"/>
    <w:rsid w:val="00CB5C60"/>
    <w:rsid w:val="00CB6396"/>
    <w:rsid w:val="00CC5418"/>
    <w:rsid w:val="00CC5974"/>
    <w:rsid w:val="00CC6035"/>
    <w:rsid w:val="00CD0368"/>
    <w:rsid w:val="00CD65EA"/>
    <w:rsid w:val="00D04770"/>
    <w:rsid w:val="00D138C6"/>
    <w:rsid w:val="00D13B0C"/>
    <w:rsid w:val="00D179BC"/>
    <w:rsid w:val="00D22E37"/>
    <w:rsid w:val="00D22F21"/>
    <w:rsid w:val="00D265A3"/>
    <w:rsid w:val="00D30728"/>
    <w:rsid w:val="00D3105F"/>
    <w:rsid w:val="00D3262C"/>
    <w:rsid w:val="00D363C6"/>
    <w:rsid w:val="00D42046"/>
    <w:rsid w:val="00D5139C"/>
    <w:rsid w:val="00D522AE"/>
    <w:rsid w:val="00D551EA"/>
    <w:rsid w:val="00D57BA3"/>
    <w:rsid w:val="00D6185F"/>
    <w:rsid w:val="00D627B0"/>
    <w:rsid w:val="00D639CE"/>
    <w:rsid w:val="00D74ABE"/>
    <w:rsid w:val="00D752A6"/>
    <w:rsid w:val="00D81EDD"/>
    <w:rsid w:val="00D84E56"/>
    <w:rsid w:val="00D86C6A"/>
    <w:rsid w:val="00D86CA0"/>
    <w:rsid w:val="00D905A0"/>
    <w:rsid w:val="00D90660"/>
    <w:rsid w:val="00D9515C"/>
    <w:rsid w:val="00D95CDE"/>
    <w:rsid w:val="00DA1CEF"/>
    <w:rsid w:val="00DA1D68"/>
    <w:rsid w:val="00DA4ADF"/>
    <w:rsid w:val="00DA6BB7"/>
    <w:rsid w:val="00DB0A21"/>
    <w:rsid w:val="00DC0631"/>
    <w:rsid w:val="00DC5BA8"/>
    <w:rsid w:val="00DC6717"/>
    <w:rsid w:val="00DD03CF"/>
    <w:rsid w:val="00DD17BA"/>
    <w:rsid w:val="00DD2198"/>
    <w:rsid w:val="00DD68AD"/>
    <w:rsid w:val="00DF1805"/>
    <w:rsid w:val="00DF1A54"/>
    <w:rsid w:val="00DF3BAF"/>
    <w:rsid w:val="00E0182D"/>
    <w:rsid w:val="00E02297"/>
    <w:rsid w:val="00E15140"/>
    <w:rsid w:val="00E163C2"/>
    <w:rsid w:val="00E17F48"/>
    <w:rsid w:val="00E225A8"/>
    <w:rsid w:val="00E35A21"/>
    <w:rsid w:val="00E42302"/>
    <w:rsid w:val="00E51C90"/>
    <w:rsid w:val="00E55197"/>
    <w:rsid w:val="00E5678A"/>
    <w:rsid w:val="00E577C2"/>
    <w:rsid w:val="00E57A8D"/>
    <w:rsid w:val="00E62CF5"/>
    <w:rsid w:val="00E7181B"/>
    <w:rsid w:val="00E71C52"/>
    <w:rsid w:val="00E71D01"/>
    <w:rsid w:val="00E722FC"/>
    <w:rsid w:val="00E84166"/>
    <w:rsid w:val="00E84182"/>
    <w:rsid w:val="00E865E2"/>
    <w:rsid w:val="00E95870"/>
    <w:rsid w:val="00E9655C"/>
    <w:rsid w:val="00EB7515"/>
    <w:rsid w:val="00EC114F"/>
    <w:rsid w:val="00ED40CA"/>
    <w:rsid w:val="00EE0A88"/>
    <w:rsid w:val="00EE2233"/>
    <w:rsid w:val="00EE2FA7"/>
    <w:rsid w:val="00EE329F"/>
    <w:rsid w:val="00EE52F0"/>
    <w:rsid w:val="00EF1852"/>
    <w:rsid w:val="00EF1DB8"/>
    <w:rsid w:val="00EF7EC5"/>
    <w:rsid w:val="00F07415"/>
    <w:rsid w:val="00F118B2"/>
    <w:rsid w:val="00F1666B"/>
    <w:rsid w:val="00F24E5C"/>
    <w:rsid w:val="00F3109F"/>
    <w:rsid w:val="00F330A3"/>
    <w:rsid w:val="00F36B74"/>
    <w:rsid w:val="00F51047"/>
    <w:rsid w:val="00F57962"/>
    <w:rsid w:val="00F64EFF"/>
    <w:rsid w:val="00F651CB"/>
    <w:rsid w:val="00F65471"/>
    <w:rsid w:val="00F6670D"/>
    <w:rsid w:val="00F83DAC"/>
    <w:rsid w:val="00F87957"/>
    <w:rsid w:val="00F90642"/>
    <w:rsid w:val="00F92D68"/>
    <w:rsid w:val="00F95181"/>
    <w:rsid w:val="00F95EB4"/>
    <w:rsid w:val="00F97EFF"/>
    <w:rsid w:val="00FA40AA"/>
    <w:rsid w:val="00FA5F64"/>
    <w:rsid w:val="00FA70A1"/>
    <w:rsid w:val="00FB39EE"/>
    <w:rsid w:val="00FB57F6"/>
    <w:rsid w:val="00FD2B16"/>
    <w:rsid w:val="00FD5E7B"/>
    <w:rsid w:val="00FD6A73"/>
    <w:rsid w:val="00FE6025"/>
    <w:rsid w:val="00FE7B82"/>
    <w:rsid w:val="00FF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9F"/>
  </w:style>
  <w:style w:type="paragraph" w:styleId="Heading1">
    <w:name w:val="heading 1"/>
    <w:basedOn w:val="Normal"/>
    <w:next w:val="Normal"/>
    <w:link w:val="Heading1Char"/>
    <w:uiPriority w:val="9"/>
    <w:qFormat/>
    <w:rsid w:val="004E5E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329F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32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E329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E329F"/>
  </w:style>
  <w:style w:type="paragraph" w:styleId="BodyTextIndent">
    <w:name w:val="Body Text Indent"/>
    <w:basedOn w:val="Normal"/>
    <w:semiHidden/>
    <w:rsid w:val="00EE329F"/>
    <w:pPr>
      <w:ind w:left="720"/>
    </w:pPr>
  </w:style>
  <w:style w:type="paragraph" w:styleId="BodyTextIndent2">
    <w:name w:val="Body Text Indent 2"/>
    <w:basedOn w:val="Normal"/>
    <w:semiHidden/>
    <w:rsid w:val="00EE329F"/>
    <w:pPr>
      <w:ind w:left="720"/>
      <w:jc w:val="both"/>
    </w:pPr>
    <w:rPr>
      <w:rFonts w:ascii="Trebuchet MS" w:hAnsi="Trebuchet MS"/>
    </w:rPr>
  </w:style>
  <w:style w:type="paragraph" w:styleId="BodyText">
    <w:name w:val="Body Text"/>
    <w:basedOn w:val="Normal"/>
    <w:semiHidden/>
    <w:rsid w:val="00EE329F"/>
    <w:pPr>
      <w:spacing w:before="20" w:after="20"/>
      <w:jc w:val="both"/>
    </w:pPr>
    <w:rPr>
      <w:rFonts w:ascii="Trebuchet MS" w:hAnsi="Trebuchet MS"/>
    </w:rPr>
  </w:style>
  <w:style w:type="paragraph" w:styleId="FootnoteText">
    <w:name w:val="footnote text"/>
    <w:basedOn w:val="Normal"/>
    <w:semiHidden/>
    <w:rsid w:val="00EE329F"/>
  </w:style>
  <w:style w:type="character" w:styleId="FootnoteReference">
    <w:name w:val="footnote reference"/>
    <w:basedOn w:val="DefaultParagraphFont"/>
    <w:semiHidden/>
    <w:rsid w:val="00EE329F"/>
    <w:rPr>
      <w:vertAlign w:val="superscript"/>
    </w:rPr>
  </w:style>
  <w:style w:type="paragraph" w:styleId="EndnoteText">
    <w:name w:val="endnote text"/>
    <w:basedOn w:val="Normal"/>
    <w:semiHidden/>
    <w:rsid w:val="00EE329F"/>
  </w:style>
  <w:style w:type="character" w:styleId="EndnoteReference">
    <w:name w:val="endnote reference"/>
    <w:basedOn w:val="DefaultParagraphFont"/>
    <w:semiHidden/>
    <w:rsid w:val="00EE329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316"/>
    <w:pPr>
      <w:ind w:left="720"/>
      <w:contextualSpacing/>
    </w:pPr>
  </w:style>
  <w:style w:type="table" w:styleId="TableGrid">
    <w:name w:val="Table Grid"/>
    <w:basedOn w:val="TableNormal"/>
    <w:uiPriority w:val="59"/>
    <w:rsid w:val="00490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0135BD"/>
  </w:style>
  <w:style w:type="paragraph" w:customStyle="1" w:styleId="BoxID">
    <w:name w:val="Box ID"/>
    <w:rsid w:val="00FA40AA"/>
    <w:pPr>
      <w:widowControl w:val="0"/>
      <w:spacing w:before="180"/>
      <w:jc w:val="center"/>
    </w:pPr>
    <w:rPr>
      <w:rFonts w:ascii="Arial" w:eastAsia="MS Mincho" w:hAnsi="Arial"/>
      <w:b/>
      <w:noProof/>
      <w:color w:val="FFFFFF"/>
      <w:sz w:val="22"/>
      <w:lang w:eastAsia="en-US"/>
    </w:rPr>
  </w:style>
  <w:style w:type="paragraph" w:customStyle="1" w:styleId="BoxText">
    <w:name w:val="Box Text"/>
    <w:rsid w:val="00FA40AA"/>
    <w:pPr>
      <w:spacing w:before="200"/>
      <w:ind w:left="72"/>
      <w:jc w:val="center"/>
    </w:pPr>
    <w:rPr>
      <w:rFonts w:ascii="Arial" w:eastAsia="MS Mincho" w:hAnsi="Arial"/>
      <w:b/>
      <w:noProof/>
      <w:color w:val="000000"/>
      <w:spacing w:val="120"/>
      <w:lang w:eastAsia="en-US"/>
    </w:rPr>
  </w:style>
  <w:style w:type="paragraph" w:customStyle="1" w:styleId="DocumentType">
    <w:name w:val="Document Type"/>
    <w:basedOn w:val="Normal"/>
    <w:next w:val="BodyText"/>
    <w:rsid w:val="00FA40AA"/>
    <w:pPr>
      <w:widowControl w:val="0"/>
      <w:spacing w:after="720"/>
      <w:ind w:left="2520" w:right="2160"/>
    </w:pPr>
    <w:rPr>
      <w:rFonts w:ascii="Arial" w:eastAsia="MS Mincho" w:hAnsi="Arial"/>
      <w:b/>
      <w:noProof/>
      <w:color w:val="000000"/>
      <w:sz w:val="48"/>
      <w:lang w:eastAsia="ja-JP"/>
    </w:rPr>
  </w:style>
  <w:style w:type="paragraph" w:customStyle="1" w:styleId="ProductName">
    <w:name w:val="Product Name"/>
    <w:next w:val="DocumentType"/>
    <w:rsid w:val="00FA40AA"/>
    <w:pPr>
      <w:spacing w:before="240" w:line="280" w:lineRule="atLeast"/>
      <w:ind w:left="2520" w:right="2160"/>
    </w:pPr>
    <w:rPr>
      <w:rFonts w:ascii="Arial" w:eastAsia="MS Mincho" w:hAnsi="Arial"/>
      <w:noProof/>
      <w:sz w:val="28"/>
      <w:lang w:eastAsia="en-US"/>
    </w:rPr>
  </w:style>
  <w:style w:type="paragraph" w:customStyle="1" w:styleId="TitlePgText">
    <w:name w:val="TitlePg Text"/>
    <w:basedOn w:val="BodyText"/>
    <w:rsid w:val="00FA40AA"/>
    <w:pPr>
      <w:tabs>
        <w:tab w:val="left" w:pos="2880"/>
        <w:tab w:val="left" w:pos="3240"/>
        <w:tab w:val="left" w:pos="3600"/>
      </w:tabs>
      <w:spacing w:before="0" w:after="0"/>
      <w:ind w:left="2520"/>
      <w:jc w:val="left"/>
    </w:pPr>
    <w:rPr>
      <w:rFonts w:ascii="Times New Roman" w:eastAsia="MS Mincho" w:hAnsi="Times New Roman"/>
      <w:noProof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E5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5B3049"/>
    <w:pPr>
      <w:widowControl w:val="0"/>
      <w:numPr>
        <w:numId w:val="4"/>
      </w:numPr>
      <w:ind w:left="540" w:hanging="540"/>
    </w:pPr>
    <w:rPr>
      <w:rFonts w:ascii="Calibri" w:eastAsia="MS Mincho" w:hAnsi="Calibri"/>
      <w:b/>
      <w:noProof/>
      <w:kern w:val="2"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5B3049"/>
    <w:pPr>
      <w:widowControl w:val="0"/>
      <w:ind w:left="200"/>
    </w:pPr>
    <w:rPr>
      <w:rFonts w:ascii="Century" w:eastAsia="MS Mincho" w:hAnsi="Century"/>
      <w:smallCaps/>
      <w:kern w:val="2"/>
      <w:lang w:eastAsia="ja-JP"/>
    </w:rPr>
  </w:style>
  <w:style w:type="paragraph" w:styleId="NormalIndent">
    <w:name w:val="Normal Indent"/>
    <w:basedOn w:val="Normal"/>
    <w:semiHidden/>
    <w:rsid w:val="004468E7"/>
    <w:pPr>
      <w:widowControl w:val="0"/>
      <w:ind w:left="851"/>
      <w:jc w:val="both"/>
    </w:pPr>
    <w:rPr>
      <w:rFonts w:ascii="Century" w:eastAsia="MS Mincho" w:hAnsi="Century"/>
      <w:kern w:val="2"/>
      <w:lang w:eastAsia="ja-JP"/>
    </w:rPr>
  </w:style>
  <w:style w:type="character" w:styleId="Hyperlink">
    <w:name w:val="Hyperlink"/>
    <w:basedOn w:val="DefaultParagraphFont"/>
    <w:uiPriority w:val="99"/>
    <w:unhideWhenUsed/>
    <w:rsid w:val="00201F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vexpress.com/products/net/controls/winform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download/details.aspx?id=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visualstudio.microsoft.com/vs/older-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rocedur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99035-32F8-4FFF-8436-7433E1B1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</Template>
  <TotalTime>82</TotalTime>
  <Pages>13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Mr</vt:lpstr>
    </vt:vector>
  </TitlesOfParts>
  <Company> 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Mr</dc:title>
  <dc:creator>NALC</dc:creator>
  <cp:lastModifiedBy>chuang</cp:lastModifiedBy>
  <cp:revision>160</cp:revision>
  <cp:lastPrinted>2019-12-20T20:27:00Z</cp:lastPrinted>
  <dcterms:created xsi:type="dcterms:W3CDTF">2021-10-12T13:06:00Z</dcterms:created>
  <dcterms:modified xsi:type="dcterms:W3CDTF">2021-10-12T15:05:00Z</dcterms:modified>
</cp:coreProperties>
</file>